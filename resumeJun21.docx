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5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57"/>
      </w:tblGrid>
      <w:tr w:rsidR="00057292" w:rsidRPr="00DE748E" w14:paraId="4F497B37" w14:textId="77777777" w:rsidTr="00E960D2">
        <w:trPr>
          <w:trHeight w:hRule="exact" w:val="1419"/>
        </w:trPr>
        <w:tc>
          <w:tcPr>
            <w:tcW w:w="9457" w:type="dxa"/>
            <w:tcMar>
              <w:top w:w="0" w:type="dxa"/>
              <w:bottom w:w="0" w:type="dxa"/>
            </w:tcMar>
          </w:tcPr>
          <w:p w14:paraId="75AF4EC9" w14:textId="4F3B3EC5" w:rsidR="00692703" w:rsidRPr="00DE748E" w:rsidRDefault="00CB7FEF" w:rsidP="00913946">
            <w:pPr>
              <w:pStyle w:val="Title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Laurel</w:t>
            </w:r>
            <w:r w:rsidR="00692703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E960D2">
              <w:rPr>
                <w:rStyle w:val="IntenseEmphasis"/>
                <w:rFonts w:ascii="Times New Roman" w:hAnsi="Times New Roman" w:cs="Times New Roman"/>
                <w:b w:val="0"/>
                <w:bCs/>
                <w:color w:val="000000" w:themeColor="text1"/>
              </w:rPr>
              <w:t>Hu</w:t>
            </w:r>
          </w:p>
          <w:p w14:paraId="616E72AC" w14:textId="4F7CD129" w:rsidR="00692703" w:rsidRPr="00DE748E" w:rsidRDefault="00CB7FEF" w:rsidP="00913946">
            <w:pPr>
              <w:pStyle w:val="ContactInfo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Barcroft </w:t>
            </w:r>
            <w:r w:rsidR="00A33F6E" w:rsidRPr="00DE748E">
              <w:rPr>
                <w:rFonts w:ascii="Times New Roman" w:hAnsi="Times New Roman" w:cs="Times New Roman"/>
                <w:color w:val="000000" w:themeColor="text1"/>
              </w:rPr>
              <w:t xml:space="preserve">Drive, 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>Fredericton</w:t>
            </w:r>
            <w:r w:rsidR="00692703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6261BCA621C8CB4AB03834730CF8AA37"/>
                </w:placeholder>
                <w:temporary/>
                <w:showingPlcHdr/>
                <w15:appearance w15:val="hidden"/>
              </w:sdtPr>
              <w:sdtContent>
                <w:r w:rsidR="00692703" w:rsidRPr="00DE748E">
                  <w:rPr>
                    <w:rFonts w:ascii="Times New Roman" w:hAnsi="Times New Roman" w:cs="Times New Roman"/>
                    <w:color w:val="000000" w:themeColor="text1"/>
                  </w:rPr>
                  <w:t>·</w:t>
                </w:r>
              </w:sdtContent>
            </w:sdt>
            <w:r w:rsidR="00692703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A33F6E" w:rsidRPr="00DE748E">
              <w:rPr>
                <w:rFonts w:ascii="Times New Roman" w:hAnsi="Times New Roman" w:cs="Times New Roman"/>
                <w:color w:val="000000" w:themeColor="text1"/>
              </w:rPr>
              <w:t xml:space="preserve">cell: 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>506-440-2286</w:t>
            </w:r>
          </w:p>
          <w:p w14:paraId="653221D9" w14:textId="1B416800" w:rsidR="00692703" w:rsidRPr="00DE748E" w:rsidRDefault="00CB7FEF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Laurel.hht@gmail.com</w:t>
            </w:r>
            <w:r w:rsidR="00692703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alias w:val="Divider dot:"/>
                <w:tag w:val="Divider dot:"/>
                <w:id w:val="2000459528"/>
                <w:placeholder>
                  <w:docPart w:val="DF88F23E58C1904785140E1300B77699"/>
                </w:placeholder>
                <w:temporary/>
                <w:showingPlcHdr/>
                <w15:appearance w15:val="hidden"/>
              </w:sdtPr>
              <w:sdtContent>
                <w:r w:rsidR="00692703" w:rsidRPr="00DE748E">
                  <w:rPr>
                    <w:rFonts w:ascii="Times New Roman" w:hAnsi="Times New Roman" w:cs="Times New Roman"/>
                    <w:color w:val="000000" w:themeColor="text1"/>
                  </w:rPr>
                  <w:t>·</w:t>
                </w:r>
              </w:sdtContent>
            </w:sdt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Linkedin:</w:t>
            </w:r>
            <w:r w:rsidR="00692703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hyperlink r:id="rId7" w:history="1">
              <w:r w:rsidRPr="00DE748E">
                <w:rPr>
                  <w:rStyle w:val="Hyperlink"/>
                  <w:rFonts w:ascii="Times New Roman" w:hAnsi="Times New Roman" w:cs="Times New Roman"/>
                  <w:color w:val="000000" w:themeColor="text1"/>
                </w:rPr>
                <w:t>https://www.linkedin.com/in/laurelhuitinghu/</w:t>
              </w:r>
            </w:hyperlink>
            <w:r w:rsidR="00692703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057292" w:rsidRPr="00DE748E" w14:paraId="5A3BA6E3" w14:textId="77777777" w:rsidTr="00E960D2">
        <w:trPr>
          <w:trHeight w:val="13"/>
        </w:trPr>
        <w:tc>
          <w:tcPr>
            <w:tcW w:w="9457" w:type="dxa"/>
            <w:tcBorders>
              <w:top w:val="single" w:sz="4" w:space="0" w:color="auto"/>
            </w:tcBorders>
            <w:tcMar>
              <w:top w:w="432" w:type="dxa"/>
            </w:tcMar>
          </w:tcPr>
          <w:p w14:paraId="5108D0B6" w14:textId="3A79EB06" w:rsidR="001755A8" w:rsidRPr="00DE748E" w:rsidRDefault="00121A94" w:rsidP="00913946">
            <w:pPr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Over 3+ years of Software Engineer experience in the field of designing, maintenance and testing to cater to the specific needs of clients. I wish to work in a fast-paced environment and a team of motivated individuals who wish to work towards the advancement of the company and its goals.</w:t>
            </w:r>
          </w:p>
        </w:tc>
      </w:tr>
    </w:tbl>
    <w:p w14:paraId="09E30240" w14:textId="780A4ED5" w:rsidR="0057574B" w:rsidRPr="00121A94" w:rsidRDefault="00121A94" w:rsidP="00121A94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Technical </w:t>
      </w:r>
      <w:sdt>
        <w:sdtPr>
          <w:rPr>
            <w:rFonts w:ascii="Times New Roman" w:hAnsi="Times New Roman" w:cs="Times New Roman"/>
            <w:color w:val="000000" w:themeColor="text1"/>
          </w:rPr>
          <w:alias w:val="Skills:"/>
          <w:tag w:val="Skills:"/>
          <w:id w:val="-1392877668"/>
          <w:placeholder>
            <w:docPart w:val="B5D6EF1C81ACA844B04B2711E0763C9F"/>
          </w:placeholder>
          <w:temporary/>
          <w:showingPlcHdr/>
          <w15:appearance w15:val="hidden"/>
        </w:sdtPr>
        <w:sdtContent>
          <w:r w:rsidR="0057574B" w:rsidRPr="00121A94">
            <w:rPr>
              <w:rFonts w:ascii="Times New Roman" w:hAnsi="Times New Roman" w:cs="Times New Roman"/>
              <w:color w:val="000000" w:themeColor="text1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106"/>
        <w:gridCol w:w="4254"/>
      </w:tblGrid>
      <w:tr w:rsidR="00DE748E" w:rsidRPr="00121A94" w14:paraId="7A386139" w14:textId="31952283" w:rsidTr="00E048F5">
        <w:trPr>
          <w:trHeight w:val="629"/>
        </w:trPr>
        <w:tc>
          <w:tcPr>
            <w:tcW w:w="5106" w:type="dxa"/>
          </w:tcPr>
          <w:p w14:paraId="64DA0E51" w14:textId="3828251A" w:rsidR="00AF1086" w:rsidRPr="00121A94" w:rsidRDefault="00AF1086" w:rsidP="00DE748E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 w:rsidRPr="00121A94">
              <w:rPr>
                <w:rFonts w:ascii="Times New Roman" w:hAnsi="Times New Roman" w:cs="Times New Roman"/>
                <w:color w:val="000000" w:themeColor="text1"/>
              </w:rPr>
              <w:t>Programming Skills: JAVA, C, C++, C#, Python, JavaScript and SQL.</w:t>
            </w:r>
          </w:p>
          <w:p w14:paraId="3F6C1413" w14:textId="73C2A884" w:rsidR="00AF1086" w:rsidRPr="00121A94" w:rsidRDefault="00AF1086" w:rsidP="00DE748E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 w:rsidRPr="00121A94">
              <w:rPr>
                <w:rFonts w:ascii="Times New Roman" w:hAnsi="Times New Roman" w:cs="Times New Roman"/>
                <w:color w:val="000000" w:themeColor="text1"/>
              </w:rPr>
              <w:t>Framework: Django</w:t>
            </w:r>
            <w:r w:rsidR="0094148C" w:rsidRPr="00121A94">
              <w:rPr>
                <w:rFonts w:ascii="Times New Roman" w:hAnsi="Times New Roman" w:cs="Times New Roman"/>
                <w:color w:val="000000" w:themeColor="text1"/>
              </w:rPr>
              <w:t>, Flask, Spring</w:t>
            </w:r>
          </w:p>
          <w:p w14:paraId="1C6414B1" w14:textId="2E2FA815" w:rsidR="00AF1086" w:rsidRPr="00121A94" w:rsidRDefault="00AF1086" w:rsidP="00DE748E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 w:rsidRPr="00121A94">
              <w:rPr>
                <w:rFonts w:ascii="Times New Roman" w:hAnsi="Times New Roman" w:cs="Times New Roman"/>
                <w:color w:val="000000" w:themeColor="text1"/>
              </w:rPr>
              <w:t>Cloud computing</w:t>
            </w:r>
            <w:r w:rsidR="0094148C" w:rsidRPr="00121A94">
              <w:rPr>
                <w:rFonts w:ascii="Times New Roman" w:hAnsi="Times New Roman" w:cs="Times New Roman"/>
                <w:color w:val="000000" w:themeColor="text1"/>
              </w:rPr>
              <w:t>: AWS, IBM Cloud and Azure</w:t>
            </w:r>
          </w:p>
        </w:tc>
        <w:tc>
          <w:tcPr>
            <w:tcW w:w="4254" w:type="dxa"/>
          </w:tcPr>
          <w:p w14:paraId="7F9577B8" w14:textId="77777777" w:rsidR="00AF1086" w:rsidRPr="00121A94" w:rsidRDefault="00AF1086" w:rsidP="007F2AC0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 w:rsidRPr="00121A94">
              <w:rPr>
                <w:rFonts w:ascii="Times New Roman" w:hAnsi="Times New Roman" w:cs="Times New Roman"/>
                <w:color w:val="000000" w:themeColor="text1"/>
              </w:rPr>
              <w:t>Database</w:t>
            </w:r>
            <w:r w:rsidR="0094148C" w:rsidRPr="00121A94">
              <w:rPr>
                <w:rFonts w:ascii="Times New Roman" w:hAnsi="Times New Roman" w:cs="Times New Roman"/>
                <w:color w:val="000000" w:themeColor="text1"/>
              </w:rPr>
              <w:t>: PostgreSQL, MsSQL</w:t>
            </w:r>
          </w:p>
          <w:p w14:paraId="15F714EA" w14:textId="77777777" w:rsidR="0094148C" w:rsidRPr="00121A94" w:rsidRDefault="0094148C" w:rsidP="007F2AC0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 w:rsidRPr="00121A94">
              <w:rPr>
                <w:rFonts w:ascii="Times New Roman" w:hAnsi="Times New Roman" w:cs="Times New Roman"/>
                <w:color w:val="000000" w:themeColor="text1"/>
              </w:rPr>
              <w:t>CI/CD: Jenkins, Docker and Kubernetes</w:t>
            </w:r>
          </w:p>
          <w:p w14:paraId="522A2EA0" w14:textId="77777777" w:rsidR="0094148C" w:rsidRDefault="0094148C" w:rsidP="007F2AC0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 w:rsidRPr="00121A94">
              <w:rPr>
                <w:rFonts w:ascii="Times New Roman" w:hAnsi="Times New Roman" w:cs="Times New Roman"/>
                <w:color w:val="000000" w:themeColor="text1"/>
              </w:rPr>
              <w:t>Environment: Linux, Mac and Windows.</w:t>
            </w:r>
          </w:p>
          <w:p w14:paraId="4159C94A" w14:textId="7E9DAEF2" w:rsidR="00E960D2" w:rsidRPr="00121A94" w:rsidRDefault="00E960D2" w:rsidP="007F2AC0">
            <w:pPr>
              <w:pStyle w:val="ListBulle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Dev tools: Eclipse, IntelliJ and </w:t>
            </w:r>
            <w:r w:rsidR="00EE1FB7">
              <w:rPr>
                <w:rFonts w:ascii="Times New Roman" w:hAnsi="Times New Roman" w:cs="Times New Roman"/>
                <w:color w:val="000000" w:themeColor="text1"/>
              </w:rPr>
              <w:t>PyCharm</w:t>
            </w:r>
          </w:p>
        </w:tc>
      </w:tr>
    </w:tbl>
    <w:p w14:paraId="3D7E4B53" w14:textId="791FB633" w:rsidR="004E01EB" w:rsidRPr="00DE748E" w:rsidRDefault="00E048F5" w:rsidP="00E048F5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Professional </w:t>
      </w:r>
      <w:sdt>
        <w:sdtPr>
          <w:rPr>
            <w:rFonts w:ascii="Times New Roman" w:hAnsi="Times New Roman" w:cs="Times New Roman"/>
            <w:color w:val="000000" w:themeColor="text1"/>
          </w:rPr>
          <w:alias w:val="Experience:"/>
          <w:tag w:val="Experience:"/>
          <w:id w:val="-1983300934"/>
          <w:placeholder>
            <w:docPart w:val="49AE8A4EEB65E54AA0B03226594FD9F8"/>
          </w:placeholder>
          <w:temporary/>
          <w:showingPlcHdr/>
          <w15:appearance w15:val="hidden"/>
        </w:sdtPr>
        <w:sdtContent>
          <w:r w:rsidR="004E01EB" w:rsidRPr="00DE748E">
            <w:rPr>
              <w:rFonts w:ascii="Times New Roman" w:hAnsi="Times New Roman" w:cs="Times New Roman"/>
              <w:color w:val="000000" w:themeColor="text1"/>
            </w:rPr>
            <w:t>Experience</w:t>
          </w:r>
        </w:sdtContent>
      </w:sdt>
    </w:p>
    <w:tbl>
      <w:tblPr>
        <w:tblStyle w:val="TableGrid"/>
        <w:tblW w:w="5324" w:type="pct"/>
        <w:tblInd w:w="-581" w:type="dxa"/>
        <w:tblBorders>
          <w:top w:val="single" w:sz="4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4"/>
        <w:gridCol w:w="9394"/>
        <w:gridCol w:w="559"/>
      </w:tblGrid>
      <w:tr w:rsidR="00057292" w:rsidRPr="00DE748E" w14:paraId="51062724" w14:textId="77777777" w:rsidTr="00E048F5">
        <w:trPr>
          <w:gridAfter w:val="1"/>
          <w:wAfter w:w="559" w:type="dxa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C2ADA" w14:textId="5E98989A" w:rsidR="001D0BF1" w:rsidRDefault="006B34C6" w:rsidP="00121A94">
            <w:pPr>
              <w:pStyle w:val="Heading2"/>
              <w:contextualSpacing w:val="0"/>
              <w:outlineLvl w:val="1"/>
              <w:rPr>
                <w:rStyle w:val="SubtleReference"/>
                <w:rFonts w:ascii="Times New Roman" w:hAnsi="Times New Roman" w:cs="Times New Roman"/>
                <w:color w:val="000000" w:themeColor="text1"/>
              </w:rPr>
            </w:pPr>
            <w:r w:rsidRPr="00E04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Back-end</w:t>
            </w:r>
            <w:r w:rsidR="00CB7FEF" w:rsidRPr="00E048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Developer</w:t>
            </w:r>
            <w:r w:rsidR="001D0BF1" w:rsidRPr="00DE748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CB7FEF" w:rsidRPr="00DE748E">
              <w:rPr>
                <w:rStyle w:val="SubtleReference"/>
                <w:rFonts w:ascii="Times New Roman" w:hAnsi="Times New Roman" w:cs="Times New Roman"/>
                <w:color w:val="000000" w:themeColor="text1"/>
              </w:rPr>
              <w:t>IBM</w:t>
            </w:r>
          </w:p>
          <w:p w14:paraId="1F2340E9" w14:textId="48DB591C" w:rsidR="00E048F5" w:rsidRPr="00E048F5" w:rsidRDefault="00E048F5" w:rsidP="00E048F5">
            <w:pPr>
              <w:pStyle w:val="Heading3"/>
              <w:contextualSpacing w:val="0"/>
              <w:rPr>
                <w:rStyle w:val="SubtleReference"/>
                <w:rFonts w:ascii="Times New Roman" w:hAnsi="Times New Roman" w:cs="Times New Roman"/>
                <w:b/>
                <w:bCs/>
                <w:smallCaps w:val="0"/>
                <w:color w:val="000000" w:themeColor="text1"/>
                <w:sz w:val="20"/>
                <w:szCs w:val="20"/>
              </w:rPr>
            </w:pPr>
            <w:r w:rsidRPr="00E048F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0"/>
                <w:szCs w:val="20"/>
              </w:rPr>
              <w:t>September 2019 – 2021, 2021 – present</w:t>
            </w:r>
          </w:p>
          <w:p w14:paraId="19A21B91" w14:textId="7F7EA481" w:rsidR="0094148C" w:rsidRPr="00DE748E" w:rsidRDefault="0094148C" w:rsidP="00121A94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responsibilities</w:t>
            </w:r>
            <w:r w:rsidRPr="00DE748E"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  <w:p w14:paraId="4A55B76B" w14:textId="369716A0" w:rsidR="00CB7FEF" w:rsidRPr="00DE748E" w:rsidRDefault="00CB7FEF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Maintained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Java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application to import data from sources to database, added functions and plugins based on current framework. Use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LOG4J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for debugging and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JUNIT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for testing.</w:t>
            </w:r>
          </w:p>
          <w:p w14:paraId="556A7204" w14:textId="5D4BBF15" w:rsidR="00CB7FEF" w:rsidRPr="00DE748E" w:rsidRDefault="00CB7FEF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Used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Maven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Gradle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scripts for building and deploying the application.</w:t>
            </w:r>
          </w:p>
          <w:p w14:paraId="6FA4DDBD" w14:textId="1BA533D5" w:rsidR="00CB7FEF" w:rsidRPr="00DE748E" w:rsidRDefault="00CB7FEF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Developed and managed database using RDBMS concepts including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PostgreSQL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MSSQL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and experience</w:t>
            </w:r>
            <w:r w:rsidR="00A33F6E" w:rsidRPr="00DE748E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in writing SQL queries, PL/SQL, T-SQL, Stored procedures, prepared statements, and triggers.</w:t>
            </w:r>
          </w:p>
          <w:p w14:paraId="22DB9725" w14:textId="7D58865B" w:rsidR="00CB7FEF" w:rsidRPr="00DE748E" w:rsidRDefault="00CB7FEF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Developed and maintained automated CI/CD pipelines on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Git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for deployment using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Jenkins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D42271A" w14:textId="48275A54" w:rsidR="00CB7FEF" w:rsidRPr="00DE748E" w:rsidRDefault="00CB7FEF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Built and deployed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Docker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containers to run the application and improve developer workflow, increase scalability, and optimize speed.</w:t>
            </w:r>
          </w:p>
          <w:p w14:paraId="74F3E7E6" w14:textId="77777777" w:rsidR="001E3120" w:rsidRPr="00DE748E" w:rsidRDefault="00CB7FEF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Familiar with the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Agile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environment and experienced in </w:t>
            </w:r>
            <w:r w:rsidRPr="00DE748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Scrum Master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role with proven track records of delivering work results.</w:t>
            </w:r>
          </w:p>
          <w:p w14:paraId="4CA415D8" w14:textId="77777777" w:rsidR="008A642C" w:rsidRPr="00DE748E" w:rsidRDefault="008A642C" w:rsidP="00121A94">
            <w:pPr>
              <w:pStyle w:val="Heading2"/>
              <w:spacing w:line="276" w:lineRule="auto"/>
              <w:contextualSpacing w:val="0"/>
              <w:outlineLvl w:val="1"/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Achievements</w:t>
            </w:r>
            <w:r w:rsidRPr="00DE748E"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</w:p>
          <w:p w14:paraId="4DE6EF30" w14:textId="0CD0A14D" w:rsidR="008A642C" w:rsidRPr="00DE748E" w:rsidRDefault="00646E47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Developed an </w:t>
            </w:r>
            <w:r w:rsidR="008A642C" w:rsidRPr="00DE748E">
              <w:rPr>
                <w:rFonts w:ascii="Times New Roman" w:hAnsi="Times New Roman" w:cs="Times New Roman"/>
                <w:color w:val="000000" w:themeColor="text1"/>
              </w:rPr>
              <w:t>Incremental import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for Java application which reduces the run time for application from </w:t>
            </w:r>
            <w:r w:rsidR="009D2775" w:rsidRPr="00DE748E">
              <w:rPr>
                <w:rFonts w:ascii="Times New Roman" w:hAnsi="Times New Roman" w:cs="Times New Roman"/>
                <w:color w:val="000000" w:themeColor="text1"/>
              </w:rPr>
              <w:t xml:space="preserve">approximately 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>24 hours to 2 hours.</w:t>
            </w:r>
          </w:p>
          <w:p w14:paraId="1DF4BD12" w14:textId="11A16881" w:rsidR="008A642C" w:rsidRPr="00DE748E" w:rsidRDefault="008A642C" w:rsidP="00121A9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Designed</w:t>
            </w:r>
            <w:r w:rsidR="00646E47" w:rsidRPr="00DE748E">
              <w:rPr>
                <w:rFonts w:ascii="Times New Roman" w:hAnsi="Times New Roman" w:cs="Times New Roman"/>
                <w:color w:val="000000" w:themeColor="text1"/>
              </w:rPr>
              <w:t xml:space="preserve"> and implemented a new plug-in in Java which imports data from source through JDBC instead of API calls, </w:t>
            </w:r>
            <w:r w:rsidR="009D2775" w:rsidRPr="00DE748E">
              <w:rPr>
                <w:rFonts w:ascii="Times New Roman" w:hAnsi="Times New Roman" w:cs="Times New Roman"/>
                <w:color w:val="000000" w:themeColor="text1"/>
              </w:rPr>
              <w:t xml:space="preserve">the new plug-in eliminates the repeated entries and delays caused by API calls. </w:t>
            </w:r>
          </w:p>
        </w:tc>
      </w:tr>
      <w:tr w:rsidR="00057292" w:rsidRPr="00DE748E" w14:paraId="4F22F1A6" w14:textId="77777777" w:rsidTr="00E048F5">
        <w:trPr>
          <w:gridBefore w:val="1"/>
          <w:wBefore w:w="14" w:type="dxa"/>
          <w:trHeight w:val="29"/>
        </w:trPr>
        <w:tc>
          <w:tcPr>
            <w:tcW w:w="9953" w:type="dxa"/>
            <w:gridSpan w:val="2"/>
            <w:tcBorders>
              <w:top w:val="nil"/>
            </w:tcBorders>
            <w:tcMar>
              <w:top w:w="216" w:type="dxa"/>
            </w:tcMar>
          </w:tcPr>
          <w:p w14:paraId="69397BCE" w14:textId="054A9260" w:rsidR="00F61DF9" w:rsidRDefault="009777B3" w:rsidP="00F61DF9">
            <w:pPr>
              <w:pStyle w:val="Heading2"/>
              <w:contextualSpacing w:val="0"/>
              <w:outlineLvl w:val="1"/>
              <w:rPr>
                <w:rStyle w:val="SubtleReference"/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business consultant/IT specialist</w:t>
            </w:r>
            <w:r w:rsidR="00F61DF9" w:rsidRPr="00DE748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DE748E">
              <w:rPr>
                <w:rStyle w:val="SubtleReference"/>
                <w:rFonts w:ascii="Times New Roman" w:hAnsi="Times New Roman" w:cs="Times New Roman"/>
                <w:color w:val="000000" w:themeColor="text1"/>
              </w:rPr>
              <w:t>IBM</w:t>
            </w:r>
          </w:p>
          <w:p w14:paraId="18DE2839" w14:textId="7A25D40E" w:rsidR="00E048F5" w:rsidRPr="00E048F5" w:rsidRDefault="00E048F5" w:rsidP="00E048F5">
            <w:pPr>
              <w:pStyle w:val="Heading3"/>
              <w:contextualSpacing w:val="0"/>
              <w:rPr>
                <w:rFonts w:ascii="Times New Roman" w:hAnsi="Times New Roman" w:cs="Times New Roman"/>
                <w:b w:val="0"/>
                <w:bCs/>
                <w:color w:val="000000" w:themeColor="text1"/>
                <w:sz w:val="20"/>
                <w:szCs w:val="20"/>
              </w:rPr>
            </w:pPr>
            <w:r w:rsidRPr="00E048F5">
              <w:rPr>
                <w:rFonts w:ascii="Times New Roman" w:hAnsi="Times New Roman" w:cs="Times New Roman"/>
                <w:b w:val="0"/>
                <w:bCs/>
                <w:color w:val="000000" w:themeColor="text1"/>
                <w:sz w:val="20"/>
                <w:szCs w:val="20"/>
              </w:rPr>
              <w:t>June 2021 – September 2021</w:t>
            </w:r>
          </w:p>
          <w:p w14:paraId="11C036F5" w14:textId="460EABDC" w:rsidR="00057292" w:rsidRPr="00DE748E" w:rsidRDefault="00057292" w:rsidP="00A33F6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Participated in developing </w:t>
            </w:r>
            <w:r w:rsidR="002E65C2" w:rsidRPr="00DE748E">
              <w:rPr>
                <w:rFonts w:ascii="Times New Roman" w:hAnsi="Times New Roman" w:cs="Times New Roman"/>
                <w:color w:val="000000" w:themeColor="text1"/>
              </w:rPr>
              <w:t>w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>eb, mobile applications on cloud</w:t>
            </w:r>
            <w:r w:rsidR="002E65C2" w:rsidRPr="00DE74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>(Including AWS, Azure).</w:t>
            </w:r>
          </w:p>
          <w:p w14:paraId="117B6E45" w14:textId="5BA8F46B" w:rsidR="002E65C2" w:rsidRPr="00DE748E" w:rsidRDefault="002E65C2" w:rsidP="00A33F6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Support</w:t>
            </w:r>
            <w:r w:rsidR="008A642C" w:rsidRPr="00DE748E">
              <w:rPr>
                <w:rFonts w:ascii="Times New Roman" w:hAnsi="Times New Roman" w:cs="Times New Roman"/>
                <w:color w:val="000000" w:themeColor="text1"/>
              </w:rPr>
              <w:t>ed</w:t>
            </w:r>
            <w:r w:rsidRPr="00DE748E">
              <w:rPr>
                <w:rFonts w:ascii="Times New Roman" w:hAnsi="Times New Roman" w:cs="Times New Roman"/>
                <w:color w:val="000000" w:themeColor="text1"/>
              </w:rPr>
              <w:t xml:space="preserve"> to develop new libraries with Microservice architecture using Rest APIs, spring boot and pivotal cloud foundry</w:t>
            </w:r>
            <w:r w:rsidR="00A33F6E" w:rsidRPr="00DE748E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5D4F880B" w14:textId="20D60A23" w:rsidR="00F61DF9" w:rsidRPr="00DE748E" w:rsidRDefault="00A33F6E" w:rsidP="00A33F6E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</w:rPr>
              <w:t>Wrote scripts to manage AWS resources from API calls and worked with AWS CLI.</w:t>
            </w:r>
          </w:p>
        </w:tc>
      </w:tr>
    </w:tbl>
    <w:sdt>
      <w:sdtPr>
        <w:rPr>
          <w:rFonts w:ascii="Times New Roman" w:hAnsi="Times New Roman" w:cs="Times New Roman"/>
          <w:color w:val="000000" w:themeColor="text1"/>
        </w:rPr>
        <w:alias w:val="Education:"/>
        <w:tag w:val="Education:"/>
        <w:id w:val="-1908763273"/>
        <w:placeholder>
          <w:docPart w:val="32800A259B8EA94CBBF76E9929FC80BD"/>
        </w:placeholder>
        <w:temporary/>
        <w:showingPlcHdr/>
        <w15:appearance w15:val="hidden"/>
      </w:sdtPr>
      <w:sdtContent>
        <w:p w14:paraId="0A9D5D7A" w14:textId="77777777" w:rsidR="00DA59AA" w:rsidRPr="00DE748E" w:rsidRDefault="00DA59AA" w:rsidP="00E048F5">
          <w:pPr>
            <w:pStyle w:val="Heading1"/>
            <w:pBdr>
              <w:bottom w:val="single" w:sz="4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DE748E">
            <w:rPr>
              <w:rFonts w:ascii="Times New Roman" w:hAnsi="Times New Roman" w:cs="Times New Roman"/>
              <w:color w:val="000000" w:themeColor="text1"/>
            </w:rPr>
            <w:t>Education</w:t>
          </w:r>
        </w:p>
      </w:sdtContent>
    </w:sdt>
    <w:tbl>
      <w:tblPr>
        <w:tblStyle w:val="TableGrid"/>
        <w:tblW w:w="5316" w:type="pct"/>
        <w:tblInd w:w="-567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952"/>
      </w:tblGrid>
      <w:tr w:rsidR="00057292" w:rsidRPr="00DE748E" w14:paraId="38B5FB04" w14:textId="77777777" w:rsidTr="00E048F5">
        <w:trPr>
          <w:trHeight w:val="150"/>
        </w:trPr>
        <w:tc>
          <w:tcPr>
            <w:tcW w:w="9952" w:type="dxa"/>
            <w:tcBorders>
              <w:top w:val="nil"/>
              <w:left w:val="nil"/>
              <w:bottom w:val="nil"/>
            </w:tcBorders>
          </w:tcPr>
          <w:p w14:paraId="2C5FBDCB" w14:textId="77777777" w:rsidR="007538DC" w:rsidRPr="00E048F5" w:rsidRDefault="006B34C6" w:rsidP="007538DC">
            <w:pPr>
              <w:pStyle w:val="Heading2"/>
              <w:numPr>
                <w:ilvl w:val="0"/>
                <w:numId w:val="16"/>
              </w:numPr>
              <w:contextualSpacing w:val="0"/>
              <w:outlineLvl w:val="1"/>
              <w:rPr>
                <w:rStyle w:val="SubtleReference"/>
                <w:rFonts w:ascii="Times New Roman" w:hAnsi="Times New Roman" w:cs="Times New Roman"/>
                <w:b/>
                <w:smallCaps w:val="0"/>
                <w:color w:val="000000" w:themeColor="text1"/>
                <w:sz w:val="20"/>
                <w:szCs w:val="20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BACHELOR OF COMPUTER SCIENCE</w:t>
            </w:r>
            <w:r w:rsidR="001D0BF1" w:rsidRPr="00DE7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DE748E">
              <w:rPr>
                <w:rStyle w:val="SubtleReferen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DE748E">
              <w:rPr>
                <w:rStyle w:val="SubtleReference"/>
                <w:rFonts w:ascii="Times New Roman" w:hAnsi="Times New Roman" w:cs="Times New Roman"/>
                <w:sz w:val="20"/>
                <w:szCs w:val="20"/>
              </w:rPr>
              <w:t>niversity of New brunswick, 2017-20</w:t>
            </w:r>
            <w:r w:rsidR="00B80992" w:rsidRPr="00DE748E">
              <w:rPr>
                <w:rStyle w:val="SubtleReference"/>
                <w:rFonts w:ascii="Times New Roman" w:hAnsi="Times New Roman" w:cs="Times New Roman"/>
                <w:sz w:val="20"/>
                <w:szCs w:val="20"/>
              </w:rPr>
              <w:t>20</w:t>
            </w:r>
          </w:p>
          <w:p w14:paraId="2128E3C0" w14:textId="21BE4775" w:rsidR="00E048F5" w:rsidRPr="00DE748E" w:rsidRDefault="00E048F5" w:rsidP="007538DC">
            <w:pPr>
              <w:pStyle w:val="Heading2"/>
              <w:numPr>
                <w:ilvl w:val="0"/>
                <w:numId w:val="16"/>
              </w:numPr>
              <w:contextualSpacing w:val="0"/>
              <w:outlineLvl w:val="1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E74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BACHELOR OF Finance, </w:t>
            </w:r>
            <w:r w:rsidRPr="00DE748E">
              <w:rPr>
                <w:rStyle w:val="SubtleReferen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DE748E">
              <w:rPr>
                <w:rStyle w:val="SubtleReference"/>
                <w:rFonts w:ascii="Times New Roman" w:hAnsi="Times New Roman" w:cs="Times New Roman"/>
                <w:sz w:val="20"/>
                <w:szCs w:val="20"/>
              </w:rPr>
              <w:t>niversity of New brunswick, 2011-2015</w:t>
            </w:r>
          </w:p>
        </w:tc>
      </w:tr>
    </w:tbl>
    <w:p w14:paraId="1529132C" w14:textId="582554F2" w:rsidR="00AD782D" w:rsidRPr="00DE748E" w:rsidRDefault="00AF1086" w:rsidP="00E048F5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</w:rPr>
      </w:pPr>
      <w:r w:rsidRPr="00DE748E">
        <w:rPr>
          <w:rFonts w:ascii="Times New Roman" w:hAnsi="Times New Roman" w:cs="Times New Roman"/>
          <w:color w:val="000000" w:themeColor="text1"/>
        </w:rPr>
        <w:t xml:space="preserve">Personal </w:t>
      </w:r>
      <w:r w:rsidR="00057292" w:rsidRPr="00DE748E">
        <w:rPr>
          <w:rFonts w:ascii="Times New Roman" w:hAnsi="Times New Roman" w:cs="Times New Roman"/>
          <w:color w:val="000000" w:themeColor="text1"/>
        </w:rPr>
        <w:t>Projects</w:t>
      </w:r>
    </w:p>
    <w:p w14:paraId="56DFACE3" w14:textId="36A05C7C" w:rsidR="00B4231E" w:rsidRDefault="00B4231E" w:rsidP="00B4231E">
      <w:pPr>
        <w:pStyle w:val="Heading2"/>
        <w:rPr>
          <w:rStyle w:val="SubtleReference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coding tool for non-developer, Blockly</w:t>
      </w:r>
    </w:p>
    <w:p w14:paraId="129801C3" w14:textId="6ED9F427" w:rsidR="00B80992" w:rsidRDefault="00B80992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E748E">
        <w:rPr>
          <w:rFonts w:ascii="Times New Roman" w:hAnsi="Times New Roman" w:cs="Times New Roman"/>
          <w:color w:val="000000" w:themeColor="text1"/>
        </w:rPr>
        <w:t>Created a visual coding tool built in JavaScript</w:t>
      </w:r>
      <w:r w:rsidR="00E960D2">
        <w:rPr>
          <w:rFonts w:ascii="Times New Roman" w:hAnsi="Times New Roman" w:cs="Times New Roman"/>
          <w:color w:val="000000" w:themeColor="text1"/>
        </w:rPr>
        <w:t xml:space="preserve"> </w:t>
      </w:r>
      <w:r w:rsidR="00E960D2" w:rsidRPr="00DE748E">
        <w:rPr>
          <w:rFonts w:ascii="Times New Roman" w:hAnsi="Times New Roman" w:cs="Times New Roman"/>
          <w:color w:val="000000" w:themeColor="text1"/>
        </w:rPr>
        <w:t>by using Google’s Blockly framework</w:t>
      </w:r>
      <w:r w:rsidR="00E960D2">
        <w:rPr>
          <w:rFonts w:ascii="Times New Roman" w:hAnsi="Times New Roman" w:cs="Times New Roman"/>
          <w:color w:val="000000" w:themeColor="text1"/>
        </w:rPr>
        <w:t>,</w:t>
      </w:r>
      <w:r w:rsidRPr="00DE748E">
        <w:rPr>
          <w:rFonts w:ascii="Times New Roman" w:hAnsi="Times New Roman" w:cs="Times New Roman"/>
          <w:color w:val="000000" w:themeColor="text1"/>
        </w:rPr>
        <w:t xml:space="preserve"> </w:t>
      </w:r>
      <w:r w:rsidR="00E960D2">
        <w:rPr>
          <w:rFonts w:ascii="Times New Roman" w:hAnsi="Times New Roman" w:cs="Times New Roman"/>
          <w:color w:val="000000" w:themeColor="text1"/>
        </w:rPr>
        <w:t>the tool</w:t>
      </w:r>
      <w:r w:rsidRPr="00DE748E">
        <w:rPr>
          <w:rFonts w:ascii="Times New Roman" w:hAnsi="Times New Roman" w:cs="Times New Roman"/>
          <w:color w:val="000000" w:themeColor="text1"/>
        </w:rPr>
        <w:t xml:space="preserve"> translate</w:t>
      </w:r>
      <w:r w:rsidR="00E960D2">
        <w:rPr>
          <w:rFonts w:ascii="Times New Roman" w:hAnsi="Times New Roman" w:cs="Times New Roman"/>
          <w:color w:val="000000" w:themeColor="text1"/>
        </w:rPr>
        <w:t>s</w:t>
      </w:r>
      <w:r w:rsidRPr="00DE748E">
        <w:rPr>
          <w:rFonts w:ascii="Times New Roman" w:hAnsi="Times New Roman" w:cs="Times New Roman"/>
          <w:color w:val="000000" w:themeColor="text1"/>
        </w:rPr>
        <w:t xml:space="preserve"> </w:t>
      </w:r>
      <w:r w:rsidR="00E960D2">
        <w:rPr>
          <w:rFonts w:ascii="Times New Roman" w:hAnsi="Times New Roman" w:cs="Times New Roman"/>
          <w:color w:val="000000" w:themeColor="text1"/>
        </w:rPr>
        <w:t xml:space="preserve">draggable and droppable </w:t>
      </w:r>
      <w:r w:rsidRPr="00DE748E">
        <w:rPr>
          <w:rFonts w:ascii="Times New Roman" w:hAnsi="Times New Roman" w:cs="Times New Roman"/>
          <w:color w:val="000000" w:themeColor="text1"/>
        </w:rPr>
        <w:t xml:space="preserve">blocks </w:t>
      </w:r>
      <w:r w:rsidR="00E960D2">
        <w:rPr>
          <w:rFonts w:ascii="Times New Roman" w:hAnsi="Times New Roman" w:cs="Times New Roman"/>
          <w:color w:val="000000" w:themeColor="text1"/>
        </w:rPr>
        <w:t>in</w:t>
      </w:r>
      <w:r w:rsidRPr="00DE748E">
        <w:rPr>
          <w:rFonts w:ascii="Times New Roman" w:hAnsi="Times New Roman" w:cs="Times New Roman"/>
          <w:color w:val="000000" w:themeColor="text1"/>
        </w:rPr>
        <w:t xml:space="preserve">to Python </w:t>
      </w:r>
      <w:r w:rsidR="00E960D2">
        <w:rPr>
          <w:rFonts w:ascii="Times New Roman" w:hAnsi="Times New Roman" w:cs="Times New Roman"/>
          <w:color w:val="000000" w:themeColor="text1"/>
        </w:rPr>
        <w:t>code.</w:t>
      </w:r>
    </w:p>
    <w:p w14:paraId="3A787A33" w14:textId="6AF78C3D" w:rsidR="00BE244E" w:rsidRDefault="00BE244E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Tested and documented all the steps for the tool and the tool is also extendable to generate JSON format definition and generator stubs to Python, JavaScript, PHP, Lua and Dart.</w:t>
      </w:r>
    </w:p>
    <w:p w14:paraId="09406381" w14:textId="77777777" w:rsidR="00BE244E" w:rsidRDefault="00BE244E" w:rsidP="00B4231E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1C63A8BB" w14:textId="6A70ECFC" w:rsidR="00B4231E" w:rsidRDefault="00B4231E" w:rsidP="00B4231E">
      <w:pPr>
        <w:pStyle w:val="Heading2"/>
        <w:rPr>
          <w:rStyle w:val="SubtleReference"/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Game Data website</w:t>
      </w:r>
    </w:p>
    <w:p w14:paraId="4506C7DD" w14:textId="5F0DC8D0" w:rsidR="00B80992" w:rsidRDefault="00B80992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E748E">
        <w:rPr>
          <w:rFonts w:ascii="Times New Roman" w:hAnsi="Times New Roman" w:cs="Times New Roman"/>
          <w:color w:val="000000" w:themeColor="text1"/>
        </w:rPr>
        <w:t>Buil</w:t>
      </w:r>
      <w:r w:rsidR="00AF1086" w:rsidRPr="00DE748E">
        <w:rPr>
          <w:rFonts w:ascii="Times New Roman" w:hAnsi="Times New Roman" w:cs="Times New Roman"/>
          <w:color w:val="000000" w:themeColor="text1"/>
        </w:rPr>
        <w:t>t a game data integration</w:t>
      </w:r>
      <w:r w:rsidRPr="00DE748E">
        <w:rPr>
          <w:rFonts w:ascii="Times New Roman" w:hAnsi="Times New Roman" w:cs="Times New Roman"/>
          <w:color w:val="000000" w:themeColor="text1"/>
        </w:rPr>
        <w:t xml:space="preserve"> website</w:t>
      </w:r>
      <w:r w:rsidR="00AF1086" w:rsidRPr="00DE748E">
        <w:rPr>
          <w:rFonts w:ascii="Times New Roman" w:hAnsi="Times New Roman" w:cs="Times New Roman"/>
          <w:color w:val="000000" w:themeColor="text1"/>
        </w:rPr>
        <w:t xml:space="preserve"> </w:t>
      </w:r>
      <w:r w:rsidR="00E960D2" w:rsidRPr="00DE748E">
        <w:rPr>
          <w:rFonts w:ascii="Times New Roman" w:hAnsi="Times New Roman" w:cs="Times New Roman"/>
          <w:color w:val="000000" w:themeColor="text1"/>
        </w:rPr>
        <w:t>using Python</w:t>
      </w:r>
      <w:r w:rsidR="00D67274">
        <w:rPr>
          <w:rFonts w:ascii="Times New Roman" w:hAnsi="Times New Roman" w:cs="Times New Roman"/>
          <w:color w:val="000000" w:themeColor="text1"/>
        </w:rPr>
        <w:t xml:space="preserve"> on</w:t>
      </w:r>
      <w:r w:rsidR="00E960D2" w:rsidRPr="00DE748E">
        <w:rPr>
          <w:rFonts w:ascii="Times New Roman" w:hAnsi="Times New Roman" w:cs="Times New Roman"/>
          <w:color w:val="000000" w:themeColor="text1"/>
        </w:rPr>
        <w:t xml:space="preserve"> </w:t>
      </w:r>
      <w:r w:rsidR="00E960D2" w:rsidRPr="00DE748E">
        <w:rPr>
          <w:rFonts w:ascii="Times New Roman" w:hAnsi="Times New Roman" w:cs="Times New Roman"/>
          <w:b/>
          <w:bCs/>
          <w:color w:val="000000" w:themeColor="text1"/>
        </w:rPr>
        <w:t>Django</w:t>
      </w:r>
      <w:r w:rsidR="00E960D2" w:rsidRPr="00DE748E">
        <w:rPr>
          <w:rFonts w:ascii="Times New Roman" w:hAnsi="Times New Roman" w:cs="Times New Roman"/>
          <w:color w:val="000000" w:themeColor="text1"/>
        </w:rPr>
        <w:t xml:space="preserve"> framework</w:t>
      </w:r>
      <w:r w:rsidR="00E960D2" w:rsidRPr="00DE748E">
        <w:rPr>
          <w:rFonts w:ascii="Times New Roman" w:hAnsi="Times New Roman" w:cs="Times New Roman"/>
          <w:color w:val="000000" w:themeColor="text1"/>
        </w:rPr>
        <w:t xml:space="preserve"> </w:t>
      </w:r>
      <w:r w:rsidR="00AF1086" w:rsidRPr="00DE748E">
        <w:rPr>
          <w:rFonts w:ascii="Times New Roman" w:hAnsi="Times New Roman" w:cs="Times New Roman"/>
          <w:color w:val="000000" w:themeColor="text1"/>
        </w:rPr>
        <w:t xml:space="preserve">which collects meta data from game companies </w:t>
      </w:r>
      <w:r w:rsidR="00B4231E">
        <w:rPr>
          <w:rFonts w:ascii="Times New Roman" w:hAnsi="Times New Roman" w:cs="Times New Roman"/>
          <w:color w:val="000000" w:themeColor="text1"/>
        </w:rPr>
        <w:t>through API calls</w:t>
      </w:r>
      <w:r w:rsidR="00D67274">
        <w:rPr>
          <w:rFonts w:ascii="Times New Roman" w:hAnsi="Times New Roman" w:cs="Times New Roman"/>
          <w:color w:val="000000" w:themeColor="text1"/>
        </w:rPr>
        <w:t>.</w:t>
      </w:r>
    </w:p>
    <w:p w14:paraId="2EDDB233" w14:textId="1E9EC1D8" w:rsidR="002E34FB" w:rsidRDefault="002E34FB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Implemented MVC architecture.</w:t>
      </w:r>
    </w:p>
    <w:p w14:paraId="6D176905" w14:textId="1C6EC7C9" w:rsidR="00D67274" w:rsidRPr="00DE748E" w:rsidRDefault="00D67274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Designed user interactive web pages using HTML, JavaScript and implemented CSS for better appearance.</w:t>
      </w:r>
    </w:p>
    <w:p w14:paraId="2B0FE7AB" w14:textId="4DA33BE0" w:rsidR="002E34FB" w:rsidRPr="002E34FB" w:rsidRDefault="002E34FB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lang w:val="en-CA"/>
        </w:rPr>
      </w:pPr>
      <w:r>
        <w:rPr>
          <w:rFonts w:ascii="Times New Roman" w:hAnsi="Times New Roman" w:cs="Times New Roman"/>
          <w:color w:val="000000" w:themeColor="text1"/>
          <w:lang w:val="en-CA"/>
        </w:rPr>
        <w:t>Deployed the website in Docker container.</w:t>
      </w:r>
    </w:p>
    <w:p w14:paraId="63D13FCC" w14:textId="4B7F2BDF" w:rsidR="00B51D1B" w:rsidRPr="00B4231E" w:rsidRDefault="00B80992" w:rsidP="00E960D2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DE748E">
        <w:rPr>
          <w:rFonts w:ascii="Times New Roman" w:hAnsi="Times New Roman" w:cs="Times New Roman"/>
          <w:color w:val="000000" w:themeColor="text1"/>
        </w:rPr>
        <w:t xml:space="preserve">Writing </w:t>
      </w:r>
      <w:r w:rsidRPr="00DE748E">
        <w:rPr>
          <w:rFonts w:ascii="Times New Roman" w:hAnsi="Times New Roman" w:cs="Times New Roman"/>
          <w:b/>
          <w:bCs/>
          <w:color w:val="000000" w:themeColor="text1"/>
        </w:rPr>
        <w:t>Python</w:t>
      </w:r>
      <w:r w:rsidRPr="00DE748E">
        <w:rPr>
          <w:rFonts w:ascii="Times New Roman" w:hAnsi="Times New Roman" w:cs="Times New Roman"/>
          <w:color w:val="000000" w:themeColor="text1"/>
        </w:rPr>
        <w:t xml:space="preserve"> flask API for retrieving data</w:t>
      </w:r>
      <w:r w:rsidR="002E34FB">
        <w:rPr>
          <w:rFonts w:ascii="Times New Roman" w:hAnsi="Times New Roman" w:cs="Times New Roman"/>
          <w:color w:val="000000" w:themeColor="text1"/>
        </w:rPr>
        <w:t>.</w:t>
      </w:r>
    </w:p>
    <w:p w14:paraId="6257A9D8" w14:textId="77777777" w:rsidR="00BE244E" w:rsidRDefault="00BE244E" w:rsidP="00B4231E">
      <w:pPr>
        <w:pStyle w:val="Heading2"/>
        <w:rPr>
          <w:rFonts w:ascii="Times New Roman" w:hAnsi="Times New Roman" w:cs="Times New Roman"/>
          <w:color w:val="000000" w:themeColor="text1"/>
        </w:rPr>
      </w:pPr>
    </w:p>
    <w:p w14:paraId="033A626F" w14:textId="06360B2E" w:rsidR="00B4231E" w:rsidRPr="00B4231E" w:rsidRDefault="00B4231E" w:rsidP="00B4231E">
      <w:pPr>
        <w:pStyle w:val="Heading2"/>
        <w:rPr>
          <w:rFonts w:ascii="Times New Roman" w:hAnsi="Times New Roman" w:cs="Times New Roman"/>
          <w:b w:val="0"/>
          <w:smallCap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RPG game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Space odyssey</w:t>
      </w:r>
    </w:p>
    <w:p w14:paraId="22D89896" w14:textId="27D4B97C" w:rsidR="002E34FB" w:rsidRDefault="00E960D2" w:rsidP="002E34FB">
      <w:pPr>
        <w:pStyle w:val="ListParagraph"/>
        <w:numPr>
          <w:ilvl w:val="0"/>
          <w:numId w:val="17"/>
        </w:numPr>
        <w:pBdr>
          <w:bar w:val="single" w:sz="4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E748E">
        <w:rPr>
          <w:rFonts w:ascii="Times New Roman" w:hAnsi="Times New Roman" w:cs="Times New Roman"/>
          <w:color w:val="000000" w:themeColor="text1"/>
        </w:rPr>
        <w:t xml:space="preserve">Developed a role-playing game </w:t>
      </w:r>
      <w:r w:rsidR="002E34FB">
        <w:rPr>
          <w:rFonts w:ascii="Times New Roman" w:hAnsi="Times New Roman" w:cs="Times New Roman"/>
          <w:color w:val="000000" w:themeColor="text1"/>
        </w:rPr>
        <w:t>with fully-fledged working interactive UI using Unity Canvas</w:t>
      </w:r>
    </w:p>
    <w:p w14:paraId="12231BF6" w14:textId="5F9B136E" w:rsidR="00E960D2" w:rsidRPr="002E34FB" w:rsidRDefault="00C9698D" w:rsidP="002E34FB">
      <w:pPr>
        <w:pStyle w:val="ListParagraph"/>
        <w:numPr>
          <w:ilvl w:val="0"/>
          <w:numId w:val="17"/>
        </w:numPr>
        <w:pBdr>
          <w:bar w:val="single" w:sz="4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Wrote code for the action of player and non-player character</w:t>
      </w:r>
      <w:r w:rsidR="00E960D2" w:rsidRPr="00DE748E">
        <w:rPr>
          <w:rFonts w:ascii="Times New Roman" w:hAnsi="Times New Roman" w:cs="Times New Roman"/>
          <w:color w:val="000000" w:themeColor="text1"/>
        </w:rPr>
        <w:t xml:space="preserve"> </w:t>
      </w:r>
      <w:r w:rsidR="00E960D2" w:rsidRPr="002E34FB">
        <w:rPr>
          <w:rFonts w:ascii="Times New Roman" w:hAnsi="Times New Roman" w:cs="Times New Roman"/>
          <w:color w:val="000000" w:themeColor="text1"/>
        </w:rPr>
        <w:t>in programming language C#.</w:t>
      </w:r>
    </w:p>
    <w:sectPr w:rsidR="00E960D2" w:rsidRPr="002E34FB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AAFB" w14:textId="77777777" w:rsidR="00265513" w:rsidRDefault="00265513" w:rsidP="0068194B">
      <w:r>
        <w:separator/>
      </w:r>
    </w:p>
    <w:p w14:paraId="18B122FF" w14:textId="77777777" w:rsidR="00265513" w:rsidRDefault="00265513"/>
    <w:p w14:paraId="5E9852DF" w14:textId="77777777" w:rsidR="00265513" w:rsidRDefault="00265513"/>
  </w:endnote>
  <w:endnote w:type="continuationSeparator" w:id="0">
    <w:p w14:paraId="447DED1B" w14:textId="77777777" w:rsidR="00265513" w:rsidRDefault="00265513" w:rsidP="0068194B">
      <w:r>
        <w:continuationSeparator/>
      </w:r>
    </w:p>
    <w:p w14:paraId="2DFDF01D" w14:textId="77777777" w:rsidR="00265513" w:rsidRDefault="00265513"/>
    <w:p w14:paraId="01F15112" w14:textId="77777777" w:rsidR="00265513" w:rsidRDefault="002655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4568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181D" w14:textId="77777777" w:rsidR="00265513" w:rsidRDefault="00265513" w:rsidP="0068194B">
      <w:r>
        <w:separator/>
      </w:r>
    </w:p>
    <w:p w14:paraId="6C1BC488" w14:textId="77777777" w:rsidR="00265513" w:rsidRDefault="00265513"/>
    <w:p w14:paraId="004F97DC" w14:textId="77777777" w:rsidR="00265513" w:rsidRDefault="00265513"/>
  </w:footnote>
  <w:footnote w:type="continuationSeparator" w:id="0">
    <w:p w14:paraId="6D6C78F3" w14:textId="77777777" w:rsidR="00265513" w:rsidRDefault="00265513" w:rsidP="0068194B">
      <w:r>
        <w:continuationSeparator/>
      </w:r>
    </w:p>
    <w:p w14:paraId="7568E5FF" w14:textId="77777777" w:rsidR="00265513" w:rsidRDefault="00265513"/>
    <w:p w14:paraId="544C4F90" w14:textId="77777777" w:rsidR="00265513" w:rsidRDefault="002655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E2B8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66FC8D" wp14:editId="4AF3709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F516F9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BCD4CE0"/>
    <w:multiLevelType w:val="hybridMultilevel"/>
    <w:tmpl w:val="D3F02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05C56EF"/>
    <w:multiLevelType w:val="hybridMultilevel"/>
    <w:tmpl w:val="D4846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844232"/>
    <w:multiLevelType w:val="hybridMultilevel"/>
    <w:tmpl w:val="536CE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4F5711"/>
    <w:multiLevelType w:val="hybridMultilevel"/>
    <w:tmpl w:val="BDFCF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006025">
    <w:abstractNumId w:val="9"/>
  </w:num>
  <w:num w:numId="2" w16cid:durableId="873276299">
    <w:abstractNumId w:val="8"/>
  </w:num>
  <w:num w:numId="3" w16cid:durableId="962660635">
    <w:abstractNumId w:val="7"/>
  </w:num>
  <w:num w:numId="4" w16cid:durableId="1615820415">
    <w:abstractNumId w:val="6"/>
  </w:num>
  <w:num w:numId="5" w16cid:durableId="1833839103">
    <w:abstractNumId w:val="10"/>
  </w:num>
  <w:num w:numId="6" w16cid:durableId="606082258">
    <w:abstractNumId w:val="3"/>
  </w:num>
  <w:num w:numId="7" w16cid:durableId="68235271">
    <w:abstractNumId w:val="12"/>
  </w:num>
  <w:num w:numId="8" w16cid:durableId="82650487">
    <w:abstractNumId w:val="2"/>
  </w:num>
  <w:num w:numId="9" w16cid:durableId="958073623">
    <w:abstractNumId w:val="13"/>
  </w:num>
  <w:num w:numId="10" w16cid:durableId="31855904">
    <w:abstractNumId w:val="5"/>
  </w:num>
  <w:num w:numId="11" w16cid:durableId="784468724">
    <w:abstractNumId w:val="4"/>
  </w:num>
  <w:num w:numId="12" w16cid:durableId="2097364133">
    <w:abstractNumId w:val="1"/>
  </w:num>
  <w:num w:numId="13" w16cid:durableId="945700682">
    <w:abstractNumId w:val="0"/>
  </w:num>
  <w:num w:numId="14" w16cid:durableId="907494631">
    <w:abstractNumId w:val="11"/>
  </w:num>
  <w:num w:numId="15" w16cid:durableId="551695556">
    <w:abstractNumId w:val="15"/>
  </w:num>
  <w:num w:numId="16" w16cid:durableId="1647081426">
    <w:abstractNumId w:val="16"/>
  </w:num>
  <w:num w:numId="17" w16cid:durableId="8938534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EF"/>
    <w:rsid w:val="000001EF"/>
    <w:rsid w:val="00007322"/>
    <w:rsid w:val="00007728"/>
    <w:rsid w:val="00022EB2"/>
    <w:rsid w:val="00024584"/>
    <w:rsid w:val="00024730"/>
    <w:rsid w:val="00055E95"/>
    <w:rsid w:val="00057292"/>
    <w:rsid w:val="0007021F"/>
    <w:rsid w:val="000A7A03"/>
    <w:rsid w:val="000B2BA5"/>
    <w:rsid w:val="000F2F8C"/>
    <w:rsid w:val="0010006E"/>
    <w:rsid w:val="001045A8"/>
    <w:rsid w:val="00114A91"/>
    <w:rsid w:val="00121A94"/>
    <w:rsid w:val="001427E1"/>
    <w:rsid w:val="00161446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65513"/>
    <w:rsid w:val="00275EAE"/>
    <w:rsid w:val="00294998"/>
    <w:rsid w:val="00297F18"/>
    <w:rsid w:val="002A1945"/>
    <w:rsid w:val="002B2958"/>
    <w:rsid w:val="002B3FC8"/>
    <w:rsid w:val="002D23C5"/>
    <w:rsid w:val="002D6137"/>
    <w:rsid w:val="002E34FB"/>
    <w:rsid w:val="002E65C2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574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6E47"/>
    <w:rsid w:val="006618E9"/>
    <w:rsid w:val="0068194B"/>
    <w:rsid w:val="00692703"/>
    <w:rsid w:val="006A1962"/>
    <w:rsid w:val="006B34C6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6BBD"/>
    <w:rsid w:val="00834955"/>
    <w:rsid w:val="00855B59"/>
    <w:rsid w:val="00860461"/>
    <w:rsid w:val="0086487C"/>
    <w:rsid w:val="00870B20"/>
    <w:rsid w:val="008829F8"/>
    <w:rsid w:val="00885897"/>
    <w:rsid w:val="008A642C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148C"/>
    <w:rsid w:val="00944F78"/>
    <w:rsid w:val="009510E7"/>
    <w:rsid w:val="00952C89"/>
    <w:rsid w:val="009571D8"/>
    <w:rsid w:val="009650EA"/>
    <w:rsid w:val="009777B3"/>
    <w:rsid w:val="0097790C"/>
    <w:rsid w:val="0098506E"/>
    <w:rsid w:val="009A44CE"/>
    <w:rsid w:val="009C4DFC"/>
    <w:rsid w:val="009D2775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3F6E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086"/>
    <w:rsid w:val="00B10EBE"/>
    <w:rsid w:val="00B236F1"/>
    <w:rsid w:val="00B4231E"/>
    <w:rsid w:val="00B50F99"/>
    <w:rsid w:val="00B51D1B"/>
    <w:rsid w:val="00B540F4"/>
    <w:rsid w:val="00B60FD0"/>
    <w:rsid w:val="00B622DF"/>
    <w:rsid w:val="00B6332A"/>
    <w:rsid w:val="00B80992"/>
    <w:rsid w:val="00B81760"/>
    <w:rsid w:val="00B8494C"/>
    <w:rsid w:val="00BA0D22"/>
    <w:rsid w:val="00BA1546"/>
    <w:rsid w:val="00BB02EA"/>
    <w:rsid w:val="00BB4E51"/>
    <w:rsid w:val="00BD431F"/>
    <w:rsid w:val="00BE244E"/>
    <w:rsid w:val="00BE423E"/>
    <w:rsid w:val="00BF61AC"/>
    <w:rsid w:val="00C47FA6"/>
    <w:rsid w:val="00C57FC6"/>
    <w:rsid w:val="00C66A7D"/>
    <w:rsid w:val="00C779DA"/>
    <w:rsid w:val="00C814F7"/>
    <w:rsid w:val="00C9698D"/>
    <w:rsid w:val="00CA4B4D"/>
    <w:rsid w:val="00CB35C3"/>
    <w:rsid w:val="00CB7FEF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6727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48E"/>
    <w:rsid w:val="00DF4D6C"/>
    <w:rsid w:val="00E01923"/>
    <w:rsid w:val="00E048F5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60D2"/>
    <w:rsid w:val="00EA5099"/>
    <w:rsid w:val="00EC1351"/>
    <w:rsid w:val="00EC4CBF"/>
    <w:rsid w:val="00EE1FB7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C51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B7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aurelhuitingh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hu/Downloads/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61BCA621C8CB4AB03834730CF8A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8BBE3-3934-F94E-8B9D-B97B6B75B959}"/>
      </w:docPartPr>
      <w:docPartBody>
        <w:p w:rsidR="00670808" w:rsidRDefault="00000000">
          <w:pPr>
            <w:pStyle w:val="6261BCA621C8CB4AB03834730CF8AA37"/>
          </w:pPr>
          <w:r w:rsidRPr="00CF1A49">
            <w:t>·</w:t>
          </w:r>
        </w:p>
      </w:docPartBody>
    </w:docPart>
    <w:docPart>
      <w:docPartPr>
        <w:name w:val="DF88F23E58C1904785140E1300B7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1196-B686-464B-8D0D-0A7D98583744}"/>
      </w:docPartPr>
      <w:docPartBody>
        <w:p w:rsidR="00670808" w:rsidRDefault="00000000">
          <w:pPr>
            <w:pStyle w:val="DF88F23E58C1904785140E1300B77699"/>
          </w:pPr>
          <w:r w:rsidRPr="00CF1A49">
            <w:t>·</w:t>
          </w:r>
        </w:p>
      </w:docPartBody>
    </w:docPart>
    <w:docPart>
      <w:docPartPr>
        <w:name w:val="49AE8A4EEB65E54AA0B03226594FD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07DE4-9274-A14D-8929-718EEB5BEFEF}"/>
      </w:docPartPr>
      <w:docPartBody>
        <w:p w:rsidR="00670808" w:rsidRDefault="00000000">
          <w:pPr>
            <w:pStyle w:val="49AE8A4EEB65E54AA0B03226594FD9F8"/>
          </w:pPr>
          <w:r w:rsidRPr="00CF1A49">
            <w:t>Experience</w:t>
          </w:r>
        </w:p>
      </w:docPartBody>
    </w:docPart>
    <w:docPart>
      <w:docPartPr>
        <w:name w:val="32800A259B8EA94CBBF76E9929FC8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8F80F-1FC3-FC47-8432-5D16B2B28130}"/>
      </w:docPartPr>
      <w:docPartBody>
        <w:p w:rsidR="00670808" w:rsidRDefault="00000000">
          <w:pPr>
            <w:pStyle w:val="32800A259B8EA94CBBF76E9929FC80BD"/>
          </w:pPr>
          <w:r w:rsidRPr="00CF1A49">
            <w:t>Education</w:t>
          </w:r>
        </w:p>
      </w:docPartBody>
    </w:docPart>
    <w:docPart>
      <w:docPartPr>
        <w:name w:val="B5D6EF1C81ACA844B04B2711E0763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3EABD-94A1-D049-90DE-F961FEAD2B4A}"/>
      </w:docPartPr>
      <w:docPartBody>
        <w:p w:rsidR="00670808" w:rsidRDefault="00C8704A" w:rsidP="00C8704A">
          <w:pPr>
            <w:pStyle w:val="B5D6EF1C81ACA844B04B2711E0763C9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A"/>
    <w:rsid w:val="001D4E7E"/>
    <w:rsid w:val="00670808"/>
    <w:rsid w:val="00BF5611"/>
    <w:rsid w:val="00C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261BCA621C8CB4AB03834730CF8AA37">
    <w:name w:val="6261BCA621C8CB4AB03834730CF8AA37"/>
  </w:style>
  <w:style w:type="paragraph" w:customStyle="1" w:styleId="DF88F23E58C1904785140E1300B77699">
    <w:name w:val="DF88F23E58C1904785140E1300B77699"/>
  </w:style>
  <w:style w:type="paragraph" w:customStyle="1" w:styleId="49AE8A4EEB65E54AA0B03226594FD9F8">
    <w:name w:val="49AE8A4EEB65E54AA0B03226594FD9F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2800A259B8EA94CBBF76E9929FC80BD">
    <w:name w:val="32800A259B8EA94CBBF76E9929FC80BD"/>
  </w:style>
  <w:style w:type="paragraph" w:customStyle="1" w:styleId="B5D6EF1C81ACA844B04B2711E0763C9F">
    <w:name w:val="B5D6EF1C81ACA844B04B2711E0763C9F"/>
    <w:rsid w:val="00C87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2022-06-21T13:16:00Z</dcterms:created>
  <dcterms:modified xsi:type="dcterms:W3CDTF">2022-06-21T18:34:00Z</dcterms:modified>
  <cp:category/>
</cp:coreProperties>
</file>