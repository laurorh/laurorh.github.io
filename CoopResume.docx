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121D4A18" w14:textId="77777777" w:rsidTr="00BE3745">
        <w:trPr>
          <w:trHeight w:hRule="exact" w:val="1419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7ADD057" w14:textId="77777777" w:rsidR="00692703" w:rsidRPr="00CF1A49" w:rsidRDefault="00162698" w:rsidP="00913946">
            <w:pPr>
              <w:pStyle w:val="Title"/>
              <w:rPr>
                <w:lang w:eastAsia="zh-CN"/>
              </w:rPr>
            </w:pPr>
            <w:r w:rsidRPr="00A43240">
              <w:rPr>
                <w:color w:val="000000" w:themeColor="text1"/>
              </w:rPr>
              <w:t>Laurel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Hu</w:t>
            </w:r>
          </w:p>
          <w:p w14:paraId="321E419E" w14:textId="77777777" w:rsidR="00692703" w:rsidRPr="007B55D2" w:rsidRDefault="007B55D2" w:rsidP="00913946">
            <w:pPr>
              <w:pStyle w:val="ContactInfo"/>
              <w:contextualSpacing w:val="0"/>
              <w:rPr>
                <w:sz w:val="28"/>
                <w:szCs w:val="28"/>
              </w:rPr>
            </w:pPr>
            <w:r w:rsidRPr="007B55D2">
              <w:rPr>
                <w:sz w:val="28"/>
                <w:szCs w:val="28"/>
              </w:rPr>
              <w:t>FACULTY OF COMPUTER SCIENCE CO–OP PROGRAM</w:t>
            </w:r>
          </w:p>
          <w:p w14:paraId="4DC82416" w14:textId="1FB466DB" w:rsidR="00692703" w:rsidRPr="00CF1A49" w:rsidRDefault="00597F1B" w:rsidP="00913946">
            <w:pPr>
              <w:pStyle w:val="ContactInfoEmphasis"/>
              <w:contextualSpacing w:val="0"/>
            </w:pPr>
            <w:r>
              <w:t xml:space="preserve">Website: </w:t>
            </w:r>
            <w:r w:rsidR="007B55D2">
              <w:t>http://</w:t>
            </w:r>
            <w:r w:rsidR="001761C3">
              <w:t>laurorh</w:t>
            </w:r>
            <w:bookmarkStart w:id="0" w:name="_GoBack"/>
            <w:bookmarkEnd w:id="0"/>
            <w:r w:rsidR="007B55D2">
              <w:t>.github.io/</w:t>
            </w:r>
          </w:p>
        </w:tc>
      </w:tr>
    </w:tbl>
    <w:p w14:paraId="08B035FE" w14:textId="77777777" w:rsidR="004E01EB" w:rsidRPr="00CF1A49" w:rsidRDefault="00162698" w:rsidP="004E01EB">
      <w:pPr>
        <w:pStyle w:val="Heading1"/>
      </w:pPr>
      <w:r>
        <w:t>Education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7EBC7BD" w14:textId="77777777" w:rsidTr="00D66A52">
        <w:tc>
          <w:tcPr>
            <w:tcW w:w="9355" w:type="dxa"/>
          </w:tcPr>
          <w:p w14:paraId="6B13F862" w14:textId="77777777" w:rsidR="001D0BF1" w:rsidRPr="00CF1A49" w:rsidRDefault="007B55D2" w:rsidP="001D0BF1">
            <w:pPr>
              <w:pStyle w:val="Heading3"/>
              <w:contextualSpacing w:val="0"/>
              <w:outlineLvl w:val="2"/>
            </w:pPr>
            <w:r>
              <w:t>2017 September</w:t>
            </w:r>
            <w:r w:rsidR="001D0BF1" w:rsidRPr="00CF1A49">
              <w:t xml:space="preserve"> – </w:t>
            </w:r>
            <w:r>
              <w:t>present</w:t>
            </w:r>
          </w:p>
          <w:p w14:paraId="782CC0C2" w14:textId="77777777" w:rsidR="001E3120" w:rsidRPr="00CF1A49" w:rsidRDefault="007B55D2" w:rsidP="00CF2DF9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</w:tc>
      </w:tr>
      <w:tr w:rsidR="00F61DF9" w:rsidRPr="00CF1A49" w14:paraId="11F0CD16" w14:textId="77777777" w:rsidTr="00F61DF9">
        <w:tc>
          <w:tcPr>
            <w:tcW w:w="9355" w:type="dxa"/>
            <w:tcMar>
              <w:top w:w="216" w:type="dxa"/>
            </w:tcMar>
          </w:tcPr>
          <w:p w14:paraId="5B5A81D7" w14:textId="77777777" w:rsidR="00F61DF9" w:rsidRPr="00CF1A49" w:rsidRDefault="007768A2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7BE0DC86195A41438195CF48EA5AC34B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 </w:t>
            </w:r>
            <w:sdt>
              <w:sdtPr>
                <w:alias w:val="Enter date to for company 2: "/>
                <w:tag w:val="Enter date to for company 2: "/>
                <w:id w:val="925229790"/>
                <w:placeholder>
                  <w:docPart w:val="6DDCBAB442BEC248BC97FFE0FCAA96DE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To</w:t>
                </w:r>
              </w:sdtContent>
            </w:sdt>
          </w:p>
          <w:p w14:paraId="3A33E953" w14:textId="77777777" w:rsidR="00F61DF9" w:rsidRPr="00CF1A49" w:rsidRDefault="007B55D2" w:rsidP="00F61DF9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bachelor of business administration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unb fredericton</w:t>
            </w:r>
          </w:p>
          <w:p w14:paraId="748AF548" w14:textId="77777777" w:rsidR="00F61DF9" w:rsidRDefault="007B55D2" w:rsidP="00F61DF9">
            <w:r>
              <w:t>Current GPA: 3.</w:t>
            </w:r>
            <w:r w:rsidR="00083B71">
              <w:t>4</w:t>
            </w:r>
          </w:p>
        </w:tc>
      </w:tr>
    </w:tbl>
    <w:p w14:paraId="5DF87744" w14:textId="77777777" w:rsidR="00DA59AA" w:rsidRPr="00CF1A49" w:rsidRDefault="007B55D2" w:rsidP="0097790C">
      <w:pPr>
        <w:pStyle w:val="Heading1"/>
      </w:pPr>
      <w:r>
        <w:t>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8076D99" w14:textId="77777777" w:rsidTr="007B55D2">
        <w:tc>
          <w:tcPr>
            <w:tcW w:w="9290" w:type="dxa"/>
          </w:tcPr>
          <w:p w14:paraId="20046756" w14:textId="77777777" w:rsidR="001D0BF1" w:rsidRPr="00CF1A49" w:rsidRDefault="007B55D2" w:rsidP="001D0BF1">
            <w:pPr>
              <w:pStyle w:val="Heading3"/>
              <w:contextualSpacing w:val="0"/>
              <w:outlineLvl w:val="2"/>
            </w:pPr>
            <w:r>
              <w:t>2016 NOv</w:t>
            </w:r>
            <w:r w:rsidR="001D0BF1" w:rsidRPr="00CF1A49">
              <w:t xml:space="preserve"> </w:t>
            </w:r>
            <w:r>
              <w:t>– 2017 mar</w:t>
            </w:r>
          </w:p>
          <w:p w14:paraId="63FD1CD7" w14:textId="77777777" w:rsidR="001D0BF1" w:rsidRPr="00CF1A49" w:rsidRDefault="007B55D2" w:rsidP="001D0BF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global resp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richmond hill on</w:t>
            </w:r>
          </w:p>
          <w:p w14:paraId="004852B4" w14:textId="77777777" w:rsidR="00083B71" w:rsidRPr="00083B71" w:rsidRDefault="00083B71" w:rsidP="00083B71">
            <w:pPr>
              <w:pStyle w:val="BulletedList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Finding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new </w:t>
            </w: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customers by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door knocking and </w:t>
            </w: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telemar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keting, meeting</w:t>
            </w:r>
            <w:r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</w:t>
            </w:r>
            <w:r w:rsidR="00BE3745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>with</w:t>
            </w:r>
            <w:r w:rsidRPr="00083B71">
              <w:rPr>
                <w:rFonts w:asciiTheme="minorHAnsi" w:hAnsiTheme="minorHAnsi" w:cstheme="minorHAnsi"/>
                <w:color w:val="595959" w:themeColor="text1" w:themeTint="A6"/>
                <w:szCs w:val="22"/>
                <w:lang w:val="en-CA"/>
              </w:rPr>
              <w:t xml:space="preserve"> prospective clients to obtain data about their financial resources and needs.</w:t>
            </w:r>
          </w:p>
          <w:p w14:paraId="71997AC3" w14:textId="77777777" w:rsidR="007538DC" w:rsidRPr="00BE3745" w:rsidRDefault="00BE3745" w:rsidP="007538DC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D8615D">
              <w:rPr>
                <w:lang w:val="en-CA"/>
              </w:rPr>
              <w:t>Explain</w:t>
            </w:r>
            <w:r>
              <w:rPr>
                <w:lang w:val="en-CA"/>
              </w:rPr>
              <w:t>ing</w:t>
            </w:r>
            <w:r w:rsidRPr="00D8615D">
              <w:rPr>
                <w:lang w:val="en-CA"/>
              </w:rPr>
              <w:t xml:space="preserve"> advantages and disadvantages of various policies to promote the sale of </w:t>
            </w:r>
            <w:r>
              <w:rPr>
                <w:lang w:val="en-CA"/>
              </w:rPr>
              <w:t>the financial products</w:t>
            </w:r>
            <w:r w:rsidRPr="00D8615D">
              <w:rPr>
                <w:lang w:val="en-CA"/>
              </w:rPr>
              <w:t>;</w:t>
            </w:r>
          </w:p>
        </w:tc>
      </w:tr>
      <w:tr w:rsidR="00F61DF9" w:rsidRPr="00CF1A49" w14:paraId="138935F4" w14:textId="77777777" w:rsidTr="007B55D2">
        <w:tc>
          <w:tcPr>
            <w:tcW w:w="9290" w:type="dxa"/>
            <w:tcMar>
              <w:top w:w="216" w:type="dxa"/>
            </w:tcMar>
          </w:tcPr>
          <w:p w14:paraId="400457E1" w14:textId="77777777" w:rsidR="00F61DF9" w:rsidRPr="00CF1A49" w:rsidRDefault="007B55D2" w:rsidP="00F61DF9">
            <w:pPr>
              <w:pStyle w:val="Heading3"/>
              <w:contextualSpacing w:val="0"/>
              <w:outlineLvl w:val="2"/>
            </w:pPr>
            <w:r>
              <w:t>2015 nov</w:t>
            </w:r>
            <w:r w:rsidR="00F61DF9" w:rsidRPr="00CF1A49">
              <w:t xml:space="preserve"> </w:t>
            </w:r>
            <w:r>
              <w:t>– 2016 nov</w:t>
            </w:r>
          </w:p>
          <w:p w14:paraId="01AC2FA7" w14:textId="6A5F3252" w:rsidR="00083B71" w:rsidRPr="00083B71" w:rsidRDefault="007B55D2" w:rsidP="00083B71">
            <w:pPr>
              <w:pStyle w:val="Heading2"/>
              <w:contextualSpacing w:val="0"/>
              <w:outlineLvl w:val="1"/>
            </w:pPr>
            <w:r w:rsidRPr="007B55D2">
              <w:rPr>
                <w:color w:val="156138" w:themeColor="accent1" w:themeShade="BF"/>
              </w:rPr>
              <w:t>hollis wealth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scarbou</w:t>
            </w:r>
            <w:r w:rsidR="00A43240">
              <w:rPr>
                <w:rStyle w:val="SubtleReference"/>
              </w:rPr>
              <w:t>rou</w:t>
            </w:r>
            <w:r>
              <w:rPr>
                <w:rStyle w:val="SubtleReference"/>
              </w:rPr>
              <w:t>gh</w:t>
            </w:r>
            <w:r w:rsidR="00361F18">
              <w:rPr>
                <w:rStyle w:val="SubtleReference"/>
              </w:rPr>
              <w:t xml:space="preserve"> </w:t>
            </w:r>
            <w:r>
              <w:rPr>
                <w:rStyle w:val="SubtleReference"/>
              </w:rPr>
              <w:t>on</w:t>
            </w:r>
          </w:p>
          <w:p w14:paraId="45ACD623" w14:textId="77777777" w:rsidR="00083B71" w:rsidRDefault="00083B71" w:rsidP="00083B7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083B71">
              <w:rPr>
                <w:rFonts w:cstheme="minorHAnsi"/>
              </w:rPr>
              <w:t xml:space="preserve">Handle incoming inquiries, draft letters and prepare reports/presentation material including slides, word processing and spreadsheets </w:t>
            </w:r>
          </w:p>
          <w:p w14:paraId="129FC699" w14:textId="77777777" w:rsidR="00083B71" w:rsidRPr="00083B71" w:rsidRDefault="00083B71" w:rsidP="00083B71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cstheme="minorHAnsi"/>
                <w:shd w:val="clear" w:color="auto" w:fill="FFFFFF"/>
              </w:rPr>
              <w:t>Set up and maintain manual and computerized information filing systems</w:t>
            </w:r>
          </w:p>
          <w:p w14:paraId="1692A9CF" w14:textId="77777777" w:rsidR="00F61DF9" w:rsidRPr="00083B71" w:rsidRDefault="00083B71" w:rsidP="00F61DF9">
            <w:pPr>
              <w:pStyle w:val="ListParagraph"/>
              <w:numPr>
                <w:ilvl w:val="0"/>
                <w:numId w:val="14"/>
              </w:numPr>
              <w:rPr>
                <w:rFonts w:eastAsia="Times New Roman" w:cstheme="minorHAnsi"/>
                <w:lang w:val="en-CA"/>
              </w:rPr>
            </w:pPr>
            <w:r w:rsidRPr="00083B71">
              <w:rPr>
                <w:rFonts w:eastAsia="Times New Roman" w:cstheme="minorHAnsi"/>
                <w:lang w:val="en-CA"/>
              </w:rPr>
              <w:t>Perform all level of customer service.</w:t>
            </w:r>
          </w:p>
        </w:tc>
      </w:tr>
    </w:tbl>
    <w:p w14:paraId="11E79D9F" w14:textId="77777777" w:rsidR="007B55D2" w:rsidRDefault="007B55D2" w:rsidP="007B55D2">
      <w:pPr>
        <w:pStyle w:val="Heading1"/>
      </w:pPr>
      <w:r>
        <w:t>School experience</w:t>
      </w:r>
    </w:p>
    <w:p w14:paraId="7D969747" w14:textId="77777777" w:rsidR="007B55D2" w:rsidRDefault="007B55D2" w:rsidP="007B55D2">
      <w:pPr>
        <w:pStyle w:val="Heading1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007B55D2">
        <w:rPr>
          <w:rFonts w:asciiTheme="minorHAnsi" w:eastAsiaTheme="minorEastAsia" w:hAnsiTheme="minorHAnsi" w:cstheme="minorBidi"/>
          <w:color w:val="156138" w:themeColor="accent1" w:themeShade="BF"/>
          <w:sz w:val="24"/>
          <w:szCs w:val="24"/>
        </w:rPr>
        <w:t>CS</w:t>
      </w:r>
      <w:r>
        <w:rPr>
          <w:rFonts w:asciiTheme="minorHAnsi" w:eastAsiaTheme="minorEastAsia" w:hAnsiTheme="minorHAnsi" w:cstheme="minorBidi"/>
          <w:color w:val="156138" w:themeColor="accent1" w:themeShade="BF"/>
          <w:sz w:val="24"/>
          <w:szCs w:val="24"/>
        </w:rPr>
        <w:t>2043 Software engineering</w:t>
      </w:r>
    </w:p>
    <w:p w14:paraId="153679AE" w14:textId="77777777" w:rsidR="007B55D2" w:rsidRPr="007B55D2" w:rsidRDefault="00B41403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shd w:val="clear" w:color="auto" w:fill="FFFFFF"/>
          <w:lang w:val="en-CA" w:eastAsia="zh-CN"/>
        </w:rPr>
        <w:t>The</w:t>
      </w:r>
      <w:r w:rsidR="007B55D2" w:rsidRPr="007B55D2">
        <w:rPr>
          <w:shd w:val="clear" w:color="auto" w:fill="FFFFFF"/>
          <w:lang w:val="en-CA" w:eastAsia="zh-CN"/>
        </w:rPr>
        <w:t xml:space="preserve"> discipline of software engineering with focus on the software development life cycle.</w:t>
      </w:r>
    </w:p>
    <w:p w14:paraId="65E6B77D" w14:textId="77777777" w:rsidR="007B55D2" w:rsidRPr="00BE3745" w:rsidRDefault="007B55D2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shd w:val="clear" w:color="auto" w:fill="FFFFFF"/>
          <w:lang w:val="en-CA" w:eastAsia="zh-CN"/>
        </w:rPr>
        <w:t>S</w:t>
      </w:r>
      <w:r w:rsidRPr="007B55D2">
        <w:rPr>
          <w:shd w:val="clear" w:color="auto" w:fill="FFFFFF"/>
          <w:lang w:val="en-CA" w:eastAsia="zh-CN"/>
        </w:rPr>
        <w:t>oftware development methodologies and processes, requirements analysis, modeling, architecture, design, implementation, testing, and maintenance.</w:t>
      </w:r>
    </w:p>
    <w:p w14:paraId="5F1A27DA" w14:textId="77777777" w:rsidR="00BE3745" w:rsidRPr="007B55D2" w:rsidRDefault="00BE3745" w:rsidP="007B55D2">
      <w:pPr>
        <w:pStyle w:val="ListBullet"/>
        <w:rPr>
          <w:rFonts w:ascii="Times New Roman" w:hAnsi="Times New Roman"/>
          <w:color w:val="auto"/>
          <w:sz w:val="24"/>
          <w:szCs w:val="24"/>
          <w:lang w:val="en-CA" w:eastAsia="zh-CN"/>
        </w:rPr>
      </w:pPr>
      <w:r>
        <w:rPr>
          <w:rFonts w:cstheme="minorHAnsi"/>
          <w:lang w:val="en-CA" w:eastAsia="zh-CN"/>
        </w:rPr>
        <w:t>Completed a teaching assistant system project in a group.</w:t>
      </w:r>
    </w:p>
    <w:p w14:paraId="0977B030" w14:textId="77777777" w:rsidR="00CF2DF9" w:rsidRPr="00CF1A49" w:rsidRDefault="00083B71" w:rsidP="00CF2DF9">
      <w:pPr>
        <w:pStyle w:val="Heading1"/>
      </w:pPr>
      <w:r>
        <w:t>personal project</w:t>
      </w:r>
    </w:p>
    <w:tbl>
      <w:tblPr>
        <w:tblStyle w:val="TableGrid"/>
        <w:tblW w:w="496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296"/>
      </w:tblGrid>
      <w:tr w:rsidR="00CF2DF9" w:rsidRPr="006E1507" w14:paraId="110E542F" w14:textId="77777777" w:rsidTr="00083B71">
        <w:trPr>
          <w:trHeight w:val="541"/>
        </w:trPr>
        <w:tc>
          <w:tcPr>
            <w:tcW w:w="9297" w:type="dxa"/>
          </w:tcPr>
          <w:p w14:paraId="4FAEDAAF" w14:textId="77777777" w:rsidR="00BE3745" w:rsidRPr="00BE3745" w:rsidRDefault="00083B71" w:rsidP="00BE3745">
            <w:pPr>
              <w:pStyle w:val="ListBullet"/>
              <w:contextualSpacing w:val="0"/>
            </w:pPr>
            <w:r>
              <w:rPr>
                <w:sz w:val="24"/>
                <w:szCs w:val="24"/>
              </w:rPr>
              <w:t xml:space="preserve">Build my resume website by using JavaScript, HTML5 and CSS, published on </w:t>
            </w:r>
            <w:proofErr w:type="spellStart"/>
            <w:r>
              <w:rPr>
                <w:sz w:val="24"/>
                <w:szCs w:val="24"/>
              </w:rPr>
              <w:t>Github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02083CBA" w14:textId="77777777" w:rsidR="00083B71" w:rsidRPr="006E1507" w:rsidRDefault="00083B71" w:rsidP="00BE3745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 xml:space="preserve">Building a </w:t>
            </w:r>
            <w:r w:rsidR="00BE3745" w:rsidRPr="00BE3745">
              <w:rPr>
                <w:sz w:val="24"/>
                <w:szCs w:val="24"/>
              </w:rPr>
              <w:t xml:space="preserve">website for a Cosmetic Company, including </w:t>
            </w:r>
            <w:r w:rsidR="00BE3745" w:rsidRPr="00BE3745">
              <w:rPr>
                <w:rFonts w:ascii="Calibri" w:hAnsi="Calibri" w:cs="Calibri"/>
                <w:sz w:val="24"/>
                <w:szCs w:val="24"/>
              </w:rPr>
              <w:t>a Web API by using Java to retrieve client’s information from SQL Server database.</w:t>
            </w:r>
            <w:r w:rsidR="00BE3745" w:rsidRPr="00BE3745">
              <w:rPr>
                <w:rStyle w:val="apple-converted-space"/>
                <w:rFonts w:ascii="Calibri" w:hAnsi="Calibri" w:cs="Calibri"/>
              </w:rPr>
              <w:t> </w:t>
            </w:r>
          </w:p>
        </w:tc>
      </w:tr>
      <w:tr w:rsidR="00CF2DF9" w:rsidRPr="006E1507" w14:paraId="065B2628" w14:textId="77777777" w:rsidTr="00083B71">
        <w:trPr>
          <w:trHeight w:val="514"/>
        </w:trPr>
        <w:tc>
          <w:tcPr>
            <w:tcW w:w="9297" w:type="dxa"/>
          </w:tcPr>
          <w:p w14:paraId="6DC053C9" w14:textId="77777777" w:rsidR="00CF2DF9" w:rsidRPr="006E1507" w:rsidRDefault="00CF2DF9" w:rsidP="00083B71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1D381CD" w14:textId="77777777" w:rsidR="007B55D2" w:rsidRDefault="007B55D2" w:rsidP="00486277">
      <w:pPr>
        <w:pStyle w:val="Heading1"/>
      </w:pPr>
    </w:p>
    <w:p w14:paraId="5A279B4B" w14:textId="77777777" w:rsidR="00486277" w:rsidRPr="00CF1A49" w:rsidRDefault="007B55D2" w:rsidP="00486277">
      <w:pPr>
        <w:pStyle w:val="Heading1"/>
      </w:pPr>
      <w:r>
        <w:t>skill</w:t>
      </w:r>
    </w:p>
    <w:tbl>
      <w:tblPr>
        <w:tblStyle w:val="TableGrid"/>
        <w:tblW w:w="559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478"/>
      </w:tblGrid>
      <w:tr w:rsidR="00CF2DF9" w:rsidRPr="006E1507" w14:paraId="3423903F" w14:textId="77777777" w:rsidTr="00BE3745">
        <w:trPr>
          <w:trHeight w:val="41"/>
        </w:trPr>
        <w:tc>
          <w:tcPr>
            <w:tcW w:w="10477" w:type="dxa"/>
          </w:tcPr>
          <w:p w14:paraId="3C7D75F8" w14:textId="77777777" w:rsidR="00CF2DF9" w:rsidRPr="00BE3745" w:rsidRDefault="00CF2DF9" w:rsidP="00CF2DF9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BE3745">
              <w:rPr>
                <w:sz w:val="24"/>
                <w:szCs w:val="24"/>
              </w:rPr>
              <w:t>Programming Skills: JAVA, C, C++, C#, Python, JavaScript and SQL;</w:t>
            </w:r>
          </w:p>
        </w:tc>
      </w:tr>
      <w:tr w:rsidR="00CF2DF9" w:rsidRPr="006E1507" w14:paraId="018EC12B" w14:textId="77777777" w:rsidTr="00BE3745">
        <w:trPr>
          <w:trHeight w:val="18"/>
        </w:trPr>
        <w:tc>
          <w:tcPr>
            <w:tcW w:w="10477" w:type="dxa"/>
          </w:tcPr>
          <w:p w14:paraId="5361A2F8" w14:textId="77777777" w:rsidR="00CF2DF9" w:rsidRPr="006E1507" w:rsidRDefault="00CF2DF9" w:rsidP="00BE3745">
            <w:pPr>
              <w:pStyle w:val="ListBullet"/>
              <w:contextualSpacing w:val="0"/>
            </w:pPr>
            <w:r w:rsidRPr="00BE3745">
              <w:rPr>
                <w:sz w:val="24"/>
                <w:szCs w:val="24"/>
              </w:rPr>
              <w:t>Operating System: Linux, Mac and Windows</w:t>
            </w:r>
            <w:r>
              <w:t>.</w:t>
            </w:r>
          </w:p>
          <w:p w14:paraId="63B5D504" w14:textId="77777777" w:rsidR="00BE3745" w:rsidRPr="00CF1A49" w:rsidRDefault="00BE3745" w:rsidP="00BE3745">
            <w:pPr>
              <w:pStyle w:val="Heading1"/>
              <w:outlineLvl w:val="0"/>
            </w:pPr>
            <w:r>
              <w:t>Hobbies</w:t>
            </w:r>
          </w:p>
          <w:tbl>
            <w:tblPr>
              <w:tblStyle w:val="TableGrid"/>
              <w:tblW w:w="3794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951"/>
            </w:tblGrid>
            <w:tr w:rsidR="00BE3745" w:rsidRPr="006E1507" w14:paraId="1B9ED567" w14:textId="77777777" w:rsidTr="00BE3745">
              <w:trPr>
                <w:trHeight w:val="74"/>
              </w:trPr>
              <w:tc>
                <w:tcPr>
                  <w:tcW w:w="7949" w:type="dxa"/>
                </w:tcPr>
                <w:p w14:paraId="51B9DAE3" w14:textId="77777777" w:rsidR="00BE3745" w:rsidRDefault="00BE3745" w:rsidP="00BE3745">
                  <w:pPr>
                    <w:pStyle w:val="ListBullet"/>
                    <w:contextualSpacing w:val="0"/>
                  </w:pPr>
                  <w:r>
                    <w:t>Traveling;</w:t>
                  </w:r>
                </w:p>
                <w:p w14:paraId="620F0789" w14:textId="77777777" w:rsidR="00BE3745" w:rsidRDefault="00BE3745" w:rsidP="00BE3745">
                  <w:pPr>
                    <w:pStyle w:val="ListBullet"/>
                    <w:contextualSpacing w:val="0"/>
                  </w:pPr>
                  <w:r>
                    <w:t>Reading;</w:t>
                  </w:r>
                </w:p>
                <w:p w14:paraId="75A10123" w14:textId="77777777" w:rsidR="00BE3745" w:rsidRPr="006E1507" w:rsidRDefault="00BE3745" w:rsidP="00BE3745">
                  <w:pPr>
                    <w:pStyle w:val="ListBullet"/>
                    <w:contextualSpacing w:val="0"/>
                  </w:pPr>
                  <w:r>
                    <w:t>Video Game;</w:t>
                  </w:r>
                </w:p>
                <w:p w14:paraId="3CB58AE9" w14:textId="77777777" w:rsidR="00BE3745" w:rsidRPr="006E1507" w:rsidRDefault="00BE3745" w:rsidP="00BE3745">
                  <w:pPr>
                    <w:pStyle w:val="ListBullet"/>
                    <w:numPr>
                      <w:ilvl w:val="0"/>
                      <w:numId w:val="0"/>
                    </w:numPr>
                    <w:contextualSpacing w:val="0"/>
                  </w:pPr>
                </w:p>
              </w:tc>
            </w:tr>
          </w:tbl>
          <w:p w14:paraId="376D9235" w14:textId="77777777" w:rsidR="00CF2DF9" w:rsidRPr="006E1507" w:rsidRDefault="00CF2DF9" w:rsidP="00BE3745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5C952DCA" w14:textId="77777777" w:rsidR="00CF2DF9" w:rsidRPr="006E1507" w:rsidRDefault="00CF2DF9" w:rsidP="00CF2DF9">
      <w:pPr>
        <w:pStyle w:val="ListBullet"/>
        <w:numPr>
          <w:ilvl w:val="0"/>
          <w:numId w:val="0"/>
        </w:numPr>
      </w:pPr>
    </w:p>
    <w:sectPr w:rsidR="00CF2DF9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B98EB" w14:textId="77777777" w:rsidR="007768A2" w:rsidRDefault="007768A2" w:rsidP="0068194B">
      <w:r>
        <w:separator/>
      </w:r>
    </w:p>
    <w:p w14:paraId="2DF6592C" w14:textId="77777777" w:rsidR="007768A2" w:rsidRDefault="007768A2"/>
    <w:p w14:paraId="5EC7B2BE" w14:textId="77777777" w:rsidR="007768A2" w:rsidRDefault="007768A2"/>
  </w:endnote>
  <w:endnote w:type="continuationSeparator" w:id="0">
    <w:p w14:paraId="432F94D8" w14:textId="77777777" w:rsidR="007768A2" w:rsidRDefault="007768A2" w:rsidP="0068194B">
      <w:r>
        <w:continuationSeparator/>
      </w:r>
    </w:p>
    <w:p w14:paraId="136DFF62" w14:textId="77777777" w:rsidR="007768A2" w:rsidRDefault="007768A2"/>
    <w:p w14:paraId="7DEB0F11" w14:textId="77777777" w:rsidR="007768A2" w:rsidRDefault="007768A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CA79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824DA" w14:textId="77777777" w:rsidR="007768A2" w:rsidRDefault="007768A2" w:rsidP="0068194B">
      <w:r>
        <w:separator/>
      </w:r>
    </w:p>
    <w:p w14:paraId="0F0AAACC" w14:textId="77777777" w:rsidR="007768A2" w:rsidRDefault="007768A2"/>
    <w:p w14:paraId="2747014B" w14:textId="77777777" w:rsidR="007768A2" w:rsidRDefault="007768A2"/>
  </w:footnote>
  <w:footnote w:type="continuationSeparator" w:id="0">
    <w:p w14:paraId="050280D6" w14:textId="77777777" w:rsidR="007768A2" w:rsidRDefault="007768A2" w:rsidP="0068194B">
      <w:r>
        <w:continuationSeparator/>
      </w:r>
    </w:p>
    <w:p w14:paraId="4C15407F" w14:textId="77777777" w:rsidR="007768A2" w:rsidRDefault="007768A2"/>
    <w:p w14:paraId="66582F29" w14:textId="77777777" w:rsidR="007768A2" w:rsidRDefault="007768A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701E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FF745CE" wp14:editId="3C3DA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F72551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&#13;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B5AAC0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9667C3"/>
    <w:multiLevelType w:val="hybridMultilevel"/>
    <w:tmpl w:val="CF78E1E4"/>
    <w:lvl w:ilvl="0" w:tplc="04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2138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1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9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54F30C2"/>
    <w:multiLevelType w:val="hybridMultilevel"/>
    <w:tmpl w:val="9C365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76C06AD9"/>
    <w:multiLevelType w:val="hybridMultilevel"/>
    <w:tmpl w:val="052E030E"/>
    <w:lvl w:ilvl="0" w:tplc="04090005">
      <w:start w:val="1"/>
      <w:numFmt w:val="bullet"/>
      <w:pStyle w:val="BulletedLis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8"/>
    <w:rsid w:val="000001EF"/>
    <w:rsid w:val="00007322"/>
    <w:rsid w:val="00007728"/>
    <w:rsid w:val="00024584"/>
    <w:rsid w:val="00024730"/>
    <w:rsid w:val="00055E95"/>
    <w:rsid w:val="0007021F"/>
    <w:rsid w:val="00083B71"/>
    <w:rsid w:val="000B2BA5"/>
    <w:rsid w:val="000C125C"/>
    <w:rsid w:val="000F2F8C"/>
    <w:rsid w:val="0010006E"/>
    <w:rsid w:val="001045A8"/>
    <w:rsid w:val="00114A91"/>
    <w:rsid w:val="001427E1"/>
    <w:rsid w:val="00162698"/>
    <w:rsid w:val="00163668"/>
    <w:rsid w:val="00171566"/>
    <w:rsid w:val="00174676"/>
    <w:rsid w:val="001755A8"/>
    <w:rsid w:val="001761C3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1F18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7F1B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768A2"/>
    <w:rsid w:val="0079206B"/>
    <w:rsid w:val="00796076"/>
    <w:rsid w:val="007B55D2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240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4140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3745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2DF9"/>
    <w:rsid w:val="00D0630C"/>
    <w:rsid w:val="00D243A9"/>
    <w:rsid w:val="00D305E5"/>
    <w:rsid w:val="00D37CD3"/>
    <w:rsid w:val="00D66A52"/>
    <w:rsid w:val="00D66EFA"/>
    <w:rsid w:val="00D72A2D"/>
    <w:rsid w:val="00D9521A"/>
    <w:rsid w:val="00D96124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4FE9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6A1B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6FE39"/>
  <w15:chartTrackingRefBased/>
  <w15:docId w15:val="{CBB02E93-EDF8-0D4B-812E-3E297F60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BulletedList">
    <w:name w:val="Bulleted List"/>
    <w:next w:val="Normal"/>
    <w:rsid w:val="00083B71"/>
    <w:pPr>
      <w:numPr>
        <w:numId w:val="15"/>
      </w:numPr>
    </w:pPr>
    <w:rPr>
      <w:rFonts w:ascii="Times New Roman" w:eastAsia="SimSun" w:hAnsi="Times New Roman" w:cs="Times New Roman"/>
      <w:color w:val="auto"/>
      <w:spacing w:val="-5"/>
      <w:szCs w:val="20"/>
    </w:rPr>
  </w:style>
  <w:style w:type="character" w:customStyle="1" w:styleId="apple-converted-space">
    <w:name w:val="apple-converted-space"/>
    <w:basedOn w:val="DefaultParagraphFont"/>
    <w:rsid w:val="00BE3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aurelh/Library/Containers/com.microsoft.Word/Data/Library/Application%20Support/Microsoft/Office/16.0/DTS/Search/%7bFFA556F9-9CC5-6C4A-8936-DADD4C6B2A0A%7d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E0DC86195A41438195CF48EA5AC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5A3E32-9CD9-2441-B79B-94050ECF73EC}"/>
      </w:docPartPr>
      <w:docPartBody>
        <w:p w:rsidR="001E2121" w:rsidRDefault="0080019F">
          <w:pPr>
            <w:pStyle w:val="7BE0DC86195A41438195CF48EA5AC34B"/>
          </w:pPr>
          <w:r w:rsidRPr="00CF1A49">
            <w:t>Dates From</w:t>
          </w:r>
        </w:p>
      </w:docPartBody>
    </w:docPart>
    <w:docPart>
      <w:docPartPr>
        <w:name w:val="6DDCBAB442BEC248BC97FFE0FCAA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8E1FF-6B08-0644-B6DA-25E7D1741610}"/>
      </w:docPartPr>
      <w:docPartBody>
        <w:p w:rsidR="001E2121" w:rsidRDefault="0080019F">
          <w:pPr>
            <w:pStyle w:val="6DDCBAB442BEC248BC97FFE0FCAA96DE"/>
          </w:pPr>
          <w:r w:rsidRPr="00CF1A49">
            <w:t>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28"/>
    <w:rsid w:val="001E2121"/>
    <w:rsid w:val="005C3F45"/>
    <w:rsid w:val="0080019F"/>
    <w:rsid w:val="00AD54C6"/>
    <w:rsid w:val="00BC0B07"/>
    <w:rsid w:val="00BC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4B11182CCCE14791D45A4EB0DECFC4">
    <w:name w:val="514B11182CCCE14791D45A4EB0DECFC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C68784E5E6D684CBEB37587B0C63664">
    <w:name w:val="CC68784E5E6D684CBEB37587B0C63664"/>
  </w:style>
  <w:style w:type="paragraph" w:customStyle="1" w:styleId="0A4C8F1E36E6EF4987837912383B4F6D">
    <w:name w:val="0A4C8F1E36E6EF4987837912383B4F6D"/>
  </w:style>
  <w:style w:type="paragraph" w:customStyle="1" w:styleId="20ECC36CB3691446A05EC912B580CBD9">
    <w:name w:val="20ECC36CB3691446A05EC912B580CBD9"/>
  </w:style>
  <w:style w:type="paragraph" w:customStyle="1" w:styleId="55B61AB06831B5409B999BDCEB4789CE">
    <w:name w:val="55B61AB06831B5409B999BDCEB4789CE"/>
  </w:style>
  <w:style w:type="paragraph" w:customStyle="1" w:styleId="B473E923DD30984EB5F0ADA6992EB9C0">
    <w:name w:val="B473E923DD30984EB5F0ADA6992EB9C0"/>
  </w:style>
  <w:style w:type="paragraph" w:customStyle="1" w:styleId="50EE8AB081FFC2439DA25DCDD296ADDE">
    <w:name w:val="50EE8AB081FFC2439DA25DCDD296ADDE"/>
  </w:style>
  <w:style w:type="paragraph" w:customStyle="1" w:styleId="88D5A589AF548642AEDCD05DDD8DF138">
    <w:name w:val="88D5A589AF548642AEDCD05DDD8DF138"/>
  </w:style>
  <w:style w:type="paragraph" w:customStyle="1" w:styleId="ED51244E668CB7479945F4BA63B46C48">
    <w:name w:val="ED51244E668CB7479945F4BA63B46C48"/>
  </w:style>
  <w:style w:type="paragraph" w:customStyle="1" w:styleId="F8C495B68FFEBD4D99CC2E718FC53F34">
    <w:name w:val="F8C495B68FFEBD4D99CC2E718FC53F34"/>
  </w:style>
  <w:style w:type="paragraph" w:customStyle="1" w:styleId="8AC36D22EF845E4C83DC90E07E1B4DC8">
    <w:name w:val="8AC36D22EF845E4C83DC90E07E1B4DC8"/>
  </w:style>
  <w:style w:type="paragraph" w:customStyle="1" w:styleId="C5539BF91E18714B909DB27C460EDB7B">
    <w:name w:val="C5539BF91E18714B909DB27C460EDB7B"/>
  </w:style>
  <w:style w:type="paragraph" w:customStyle="1" w:styleId="4F12E4B91AEB77408C8E3275829497AA">
    <w:name w:val="4F12E4B91AEB77408C8E3275829497AA"/>
  </w:style>
  <w:style w:type="paragraph" w:customStyle="1" w:styleId="AF36BFE5D73C2F498BD9990E2AEA750B">
    <w:name w:val="AF36BFE5D73C2F498BD9990E2AEA750B"/>
  </w:style>
  <w:style w:type="paragraph" w:customStyle="1" w:styleId="E464E43E19E1EC45B4FB372D5227754D">
    <w:name w:val="E464E43E19E1EC45B4FB372D5227754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D61722A6ACFC374C921198FB378EEBCD">
    <w:name w:val="D61722A6ACFC374C921198FB378EEBCD"/>
  </w:style>
  <w:style w:type="paragraph" w:customStyle="1" w:styleId="31908133539B944F8C837D15A6176CEC">
    <w:name w:val="31908133539B944F8C837D15A6176CEC"/>
  </w:style>
  <w:style w:type="paragraph" w:customStyle="1" w:styleId="7BE0DC86195A41438195CF48EA5AC34B">
    <w:name w:val="7BE0DC86195A41438195CF48EA5AC34B"/>
  </w:style>
  <w:style w:type="paragraph" w:customStyle="1" w:styleId="6DDCBAB442BEC248BC97FFE0FCAA96DE">
    <w:name w:val="6DDCBAB442BEC248BC97FFE0FCAA96DE"/>
  </w:style>
  <w:style w:type="paragraph" w:customStyle="1" w:styleId="152723E489390C4CAC2566304D7DB661">
    <w:name w:val="152723E489390C4CAC2566304D7DB661"/>
  </w:style>
  <w:style w:type="paragraph" w:customStyle="1" w:styleId="5830404E4B286D4CB65E02DB36648065">
    <w:name w:val="5830404E4B286D4CB65E02DB36648065"/>
  </w:style>
  <w:style w:type="paragraph" w:customStyle="1" w:styleId="3D786FBEEBD34645BC08995D92E5B7F2">
    <w:name w:val="3D786FBEEBD34645BC08995D92E5B7F2"/>
  </w:style>
  <w:style w:type="paragraph" w:customStyle="1" w:styleId="7F070AA0C0F85C4B9BF702428AA8179C">
    <w:name w:val="7F070AA0C0F85C4B9BF702428AA8179C"/>
  </w:style>
  <w:style w:type="paragraph" w:customStyle="1" w:styleId="9B75F159E3875F41962685A0D90355EF">
    <w:name w:val="9B75F159E3875F41962685A0D90355EF"/>
  </w:style>
  <w:style w:type="paragraph" w:customStyle="1" w:styleId="FD60D5D5BEDD1840BC10900DC0369643">
    <w:name w:val="FD60D5D5BEDD1840BC10900DC0369643"/>
  </w:style>
  <w:style w:type="paragraph" w:customStyle="1" w:styleId="DD92EF9A82868148B55CCF9CFDD45AAE">
    <w:name w:val="DD92EF9A82868148B55CCF9CFDD45AAE"/>
  </w:style>
  <w:style w:type="paragraph" w:customStyle="1" w:styleId="C83A5F5781F36044B5B004307D15D04C">
    <w:name w:val="C83A5F5781F36044B5B004307D15D04C"/>
  </w:style>
  <w:style w:type="paragraph" w:customStyle="1" w:styleId="12D6445E038E074C8E43ABE0C93F97EF">
    <w:name w:val="12D6445E038E074C8E43ABE0C93F97EF"/>
  </w:style>
  <w:style w:type="paragraph" w:customStyle="1" w:styleId="BF3FB5892E308442888314B7EC6C5CDC">
    <w:name w:val="BF3FB5892E308442888314B7EC6C5CDC"/>
  </w:style>
  <w:style w:type="paragraph" w:customStyle="1" w:styleId="FD39892B2A82F548A3D0F2C2B0C90178">
    <w:name w:val="FD39892B2A82F548A3D0F2C2B0C90178"/>
  </w:style>
  <w:style w:type="paragraph" w:customStyle="1" w:styleId="EF8EA310FFBEA641A3B6C4CB78E5E6F1">
    <w:name w:val="EF8EA310FFBEA641A3B6C4CB78E5E6F1"/>
  </w:style>
  <w:style w:type="paragraph" w:customStyle="1" w:styleId="FAAEF6A0CA7E5342A5559D851170EA4B">
    <w:name w:val="FAAEF6A0CA7E5342A5559D851170EA4B"/>
  </w:style>
  <w:style w:type="paragraph" w:customStyle="1" w:styleId="A6EEB6F81A0E4947808FDFA7A8F01839">
    <w:name w:val="A6EEB6F81A0E4947808FDFA7A8F01839"/>
  </w:style>
  <w:style w:type="paragraph" w:customStyle="1" w:styleId="53F45BAB4FA9AF4383A7135A13FDC44A">
    <w:name w:val="53F45BAB4FA9AF4383A7135A13FDC44A"/>
  </w:style>
  <w:style w:type="paragraph" w:customStyle="1" w:styleId="1CE12C09B7176446A241F594A05DB4D9">
    <w:name w:val="1CE12C09B7176446A241F594A05DB4D9"/>
  </w:style>
  <w:style w:type="paragraph" w:customStyle="1" w:styleId="94906AE32EE8D243BFDEF955464A7140">
    <w:name w:val="94906AE32EE8D243BFDEF955464A7140"/>
  </w:style>
  <w:style w:type="paragraph" w:customStyle="1" w:styleId="F3900A2F8D31534FA1461580B5BCD2F6">
    <w:name w:val="F3900A2F8D31534FA1461580B5BCD2F6"/>
  </w:style>
  <w:style w:type="paragraph" w:customStyle="1" w:styleId="A037C2AF2BD473478B3B620771474B77">
    <w:name w:val="A037C2AF2BD473478B3B620771474B77"/>
  </w:style>
  <w:style w:type="paragraph" w:customStyle="1" w:styleId="2F33EA55C69AFB45955788FD6717BB32">
    <w:name w:val="2F33EA55C69AFB45955788FD6717BB32"/>
  </w:style>
  <w:style w:type="paragraph" w:customStyle="1" w:styleId="D7D0C65520978B49A9FCD4C07EA5E16C">
    <w:name w:val="D7D0C65520978B49A9FCD4C07EA5E16C"/>
  </w:style>
  <w:style w:type="paragraph" w:customStyle="1" w:styleId="C478817E4C58A14A91AA300FFBAF7BAC">
    <w:name w:val="C478817E4C58A14A91AA300FFBAF7BAC"/>
  </w:style>
  <w:style w:type="paragraph" w:customStyle="1" w:styleId="527A63AE9BC9FD418B003A66F385E354">
    <w:name w:val="527A63AE9BC9FD418B003A66F385E354"/>
    <w:rsid w:val="00BC4328"/>
  </w:style>
  <w:style w:type="paragraph" w:customStyle="1" w:styleId="A970F7EACF814E44B2B6098F0BEF47D5">
    <w:name w:val="A970F7EACF814E44B2B6098F0BEF47D5"/>
    <w:rsid w:val="00BC4328"/>
  </w:style>
  <w:style w:type="paragraph" w:customStyle="1" w:styleId="9A95270507259343A92BCB36AB2C0113">
    <w:name w:val="9A95270507259343A92BCB36AB2C0113"/>
    <w:rsid w:val="00BC4328"/>
  </w:style>
  <w:style w:type="paragraph" w:customStyle="1" w:styleId="209A7DE3D713CA43B95A84C73EC2B274">
    <w:name w:val="209A7DE3D713CA43B95A84C73EC2B274"/>
    <w:rsid w:val="00BC4328"/>
  </w:style>
  <w:style w:type="paragraph" w:customStyle="1" w:styleId="9A5842A2D098E74593541F88AE6AB0A7">
    <w:name w:val="9A5842A2D098E74593541F88AE6AB0A7"/>
    <w:rsid w:val="00BC4328"/>
  </w:style>
  <w:style w:type="paragraph" w:customStyle="1" w:styleId="8B981AA27C90B94CB618F3FD9F69F922">
    <w:name w:val="8B981AA27C90B94CB618F3FD9F69F922"/>
    <w:rsid w:val="00BC4328"/>
  </w:style>
  <w:style w:type="paragraph" w:customStyle="1" w:styleId="EF9AE71B716FCE408192616490206F2F">
    <w:name w:val="EF9AE71B716FCE408192616490206F2F"/>
    <w:rsid w:val="00BC4328"/>
  </w:style>
  <w:style w:type="paragraph" w:customStyle="1" w:styleId="9E5DCAA0DBFAFD40BDC5E00660F3E654">
    <w:name w:val="9E5DCAA0DBFAFD40BDC5E00660F3E654"/>
    <w:rsid w:val="00BC4328"/>
  </w:style>
  <w:style w:type="paragraph" w:customStyle="1" w:styleId="0C410C4A9021BC418BAA3D3B66751C6F">
    <w:name w:val="0C410C4A9021BC418BAA3D3B66751C6F"/>
    <w:rsid w:val="00BC4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{FFA556F9-9CC5-6C4A-8936-DADD4C6B2A0A}tf16402488.dotx</Template>
  <TotalTime>36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Laurel Hu</cp:lastModifiedBy>
  <cp:revision>5</cp:revision>
  <dcterms:created xsi:type="dcterms:W3CDTF">2019-02-12T19:44:00Z</dcterms:created>
  <dcterms:modified xsi:type="dcterms:W3CDTF">2019-02-13T20:39:00Z</dcterms:modified>
  <cp:category/>
</cp:coreProperties>
</file>