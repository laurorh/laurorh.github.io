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BF96" w14:textId="7DCE3CCB" w:rsidR="00E820C5" w:rsidRDefault="00F52E5C" w:rsidP="00F52E5C">
      <w:pPr>
        <w:pStyle w:val="Name"/>
      </w:pPr>
      <w:r>
        <w:t>Laurel(Huiting)</w:t>
      </w:r>
    </w:p>
    <w:p w14:paraId="51ACB842" w14:textId="32EA8B65" w:rsidR="00F52E5C" w:rsidRDefault="00F52E5C" w:rsidP="00F52E5C">
      <w:pPr>
        <w:pStyle w:val="Name"/>
      </w:pPr>
      <w:r>
        <w:t>Hu</w:t>
      </w:r>
    </w:p>
    <w:p w14:paraId="5212B4DC" w14:textId="35E3ECF5" w:rsidR="00E820C5" w:rsidRDefault="00F52E5C" w:rsidP="00F52E5C">
      <w:pPr>
        <w:pStyle w:val="ContactInfo"/>
        <w:spacing w:after="400" w:line="240" w:lineRule="auto"/>
        <w:contextualSpacing w:val="0"/>
      </w:pPr>
      <w:r>
        <w:t>Website:</w:t>
      </w:r>
      <w:r w:rsidRPr="00F52E5C">
        <w:t xml:space="preserve"> </w:t>
      </w:r>
      <w:hyperlink r:id="rId7" w:history="1">
        <w:r w:rsidRPr="00F52E5C">
          <w:rPr>
            <w:rStyle w:val="Hyperlink"/>
          </w:rPr>
          <w:t>Github Resume</w:t>
        </w:r>
      </w:hyperlink>
      <w:r>
        <w:t>|</w:t>
      </w:r>
      <w:r w:rsidRPr="00F52E5C">
        <w:t xml:space="preserve">Cell: 506-440-2286 </w:t>
      </w:r>
      <w:r>
        <w:t>|</w:t>
      </w:r>
      <w:r w:rsidRPr="00F52E5C">
        <w:t>Email: laurel.hht@hotmail.com</w:t>
      </w:r>
    </w:p>
    <w:p w14:paraId="32B12DD2" w14:textId="77777777" w:rsidR="00E820C5" w:rsidRDefault="000A0415" w:rsidP="00F52E5C">
      <w:pPr>
        <w:pStyle w:val="Heading1"/>
        <w:contextualSpacing w:val="0"/>
      </w:pPr>
      <w:sdt>
        <w:sdtPr>
          <w:id w:val="-819804518"/>
          <w:placeholder>
            <w:docPart w:val="D4BD8E89494ADF48B0131BBCA0C59D4A"/>
          </w:placeholder>
          <w:temporary/>
          <w:showingPlcHdr/>
          <w15:appearance w15:val="hidden"/>
        </w:sdtPr>
        <w:sdtEndPr/>
        <w:sdtContent>
          <w:r w:rsidR="00453E6C">
            <w:t>Skills Summary</w:t>
          </w:r>
        </w:sdtContent>
      </w:sdt>
    </w:p>
    <w:p w14:paraId="57887431" w14:textId="4B3FAE17" w:rsidR="00F52E5C" w:rsidRDefault="00F52E5C" w:rsidP="00F52E5C">
      <w:pPr>
        <w:pStyle w:val="ListParagraph"/>
        <w:numPr>
          <w:ilvl w:val="0"/>
          <w:numId w:val="11"/>
        </w:numPr>
        <w:spacing w:after="180"/>
      </w:pPr>
      <w:r>
        <w:t>Programming Skills: JAVA, C, C++, C#, Python, JavaScript and SQL.</w:t>
      </w:r>
    </w:p>
    <w:p w14:paraId="72E97AC8" w14:textId="5920E5F1" w:rsidR="00E820C5" w:rsidRDefault="00F52E5C" w:rsidP="00F52E5C">
      <w:pPr>
        <w:pStyle w:val="ListParagraph"/>
        <w:numPr>
          <w:ilvl w:val="0"/>
          <w:numId w:val="11"/>
        </w:numPr>
        <w:spacing w:after="180"/>
      </w:pPr>
      <w:r>
        <w:t>Environment: Linux, Mac and Windows.</w:t>
      </w:r>
    </w:p>
    <w:p w14:paraId="02183A74" w14:textId="77777777" w:rsidR="00E820C5" w:rsidRDefault="000A0415">
      <w:pPr>
        <w:pStyle w:val="Heading1"/>
      </w:pPr>
      <w:sdt>
        <w:sdtPr>
          <w:id w:val="617349259"/>
          <w:placeholder>
            <w:docPart w:val="CB0C0406CCA32947BCA3219A7EDC791D"/>
          </w:placeholder>
          <w:temporary/>
          <w:showingPlcHdr/>
          <w15:appearance w15:val="hidden"/>
        </w:sdtPr>
        <w:sdtEndPr/>
        <w:sdtContent>
          <w:r w:rsidR="00453E6C">
            <w:t>Experience</w:t>
          </w:r>
        </w:sdtContent>
      </w:sdt>
    </w:p>
    <w:p w14:paraId="56194A6D" w14:textId="14DF401D" w:rsidR="00F52E5C" w:rsidRPr="00F52E5C" w:rsidRDefault="00F52E5C" w:rsidP="00F52E5C">
      <w:pPr>
        <w:pStyle w:val="Heading3"/>
        <w:rPr>
          <w:color w:val="763426" w:themeColor="accent1" w:themeShade="BF"/>
          <w:szCs w:val="22"/>
        </w:rPr>
      </w:pPr>
      <w:r>
        <w:rPr>
          <w:b/>
          <w:bCs/>
          <w:color w:val="763426" w:themeColor="accent1" w:themeShade="BF"/>
          <w:szCs w:val="22"/>
        </w:rPr>
        <w:t xml:space="preserve">Business Consultant, </w:t>
      </w:r>
      <w:r w:rsidRPr="00F52E5C">
        <w:rPr>
          <w:color w:val="763426" w:themeColor="accent1" w:themeShade="BF"/>
          <w:szCs w:val="22"/>
        </w:rPr>
        <w:t>202</w:t>
      </w:r>
      <w:r>
        <w:rPr>
          <w:color w:val="763426" w:themeColor="accent1" w:themeShade="BF"/>
          <w:szCs w:val="22"/>
        </w:rPr>
        <w:t>1</w:t>
      </w:r>
      <w:r w:rsidRPr="00F52E5C">
        <w:rPr>
          <w:color w:val="763426" w:themeColor="accent1" w:themeShade="BF"/>
          <w:szCs w:val="22"/>
        </w:rPr>
        <w:t xml:space="preserve"> June - PRESENT</w:t>
      </w:r>
    </w:p>
    <w:p w14:paraId="0DAB3192" w14:textId="25B589C6" w:rsidR="00F52E5C" w:rsidRDefault="00F52E5C" w:rsidP="00F52E5C">
      <w:pPr>
        <w:pStyle w:val="Heading3"/>
        <w:rPr>
          <w:color w:val="763426" w:themeColor="accent1" w:themeShade="BF"/>
          <w:szCs w:val="22"/>
        </w:rPr>
      </w:pPr>
      <w:r>
        <w:rPr>
          <w:b/>
          <w:bCs/>
          <w:color w:val="763426" w:themeColor="accent1" w:themeShade="BF"/>
          <w:szCs w:val="22"/>
        </w:rPr>
        <w:t xml:space="preserve">IBM, </w:t>
      </w:r>
      <w:r w:rsidRPr="00CB26A1">
        <w:rPr>
          <w:color w:val="262626" w:themeColor="text1" w:themeTint="D9"/>
          <w:szCs w:val="22"/>
        </w:rPr>
        <w:t>Halifax, NS</w:t>
      </w:r>
    </w:p>
    <w:p w14:paraId="716CB445" w14:textId="669C7A6A" w:rsidR="00F52E5C" w:rsidRDefault="00F52E5C" w:rsidP="00F52E5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F52E5C">
        <w:rPr>
          <w:rFonts w:cstheme="minorHAnsi"/>
        </w:rPr>
        <w:t>eb, mobile and cloud software development.</w:t>
      </w:r>
    </w:p>
    <w:p w14:paraId="1C112EF1" w14:textId="48FA619A" w:rsidR="00F52E5C" w:rsidRDefault="00F52E5C" w:rsidP="00F52E5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Use </w:t>
      </w:r>
      <w:r w:rsidRPr="00F52E5C">
        <w:rPr>
          <w:rFonts w:cstheme="minorHAnsi"/>
          <w:lang w:eastAsia="zh-CN"/>
        </w:rPr>
        <w:t xml:space="preserve">knowledge </w:t>
      </w:r>
      <w:r>
        <w:rPr>
          <w:rFonts w:cstheme="minorHAnsi"/>
          <w:lang w:eastAsia="zh-CN"/>
        </w:rPr>
        <w:t>of</w:t>
      </w:r>
      <w:r w:rsidRPr="00F52E5C">
        <w:rPr>
          <w:rFonts w:cstheme="minorHAnsi"/>
          <w:lang w:eastAsia="zh-CN"/>
        </w:rPr>
        <w:t xml:space="preserve"> Cloud Concepts, Microservice architecture, and RESTful web service development</w:t>
      </w:r>
    </w:p>
    <w:p w14:paraId="487F2670" w14:textId="77777777" w:rsidR="00F52E5C" w:rsidRPr="00F52E5C" w:rsidRDefault="00F52E5C" w:rsidP="00F52E5C">
      <w:pPr>
        <w:pStyle w:val="ListParagraph"/>
        <w:spacing w:after="0" w:line="240" w:lineRule="auto"/>
        <w:ind w:left="644" w:firstLine="0"/>
        <w:rPr>
          <w:rFonts w:cstheme="minorHAnsi"/>
          <w:lang w:eastAsia="zh-CN"/>
        </w:rPr>
      </w:pPr>
    </w:p>
    <w:p w14:paraId="3931106F" w14:textId="597C3933" w:rsidR="00F52E5C" w:rsidRDefault="00F52E5C" w:rsidP="00F52E5C">
      <w:pPr>
        <w:pStyle w:val="Heading3"/>
        <w:rPr>
          <w:color w:val="763426" w:themeColor="accent1" w:themeShade="BF"/>
          <w:szCs w:val="22"/>
          <w:lang w:eastAsia="zh-CN"/>
        </w:rPr>
      </w:pPr>
      <w:r w:rsidRPr="00F52E5C">
        <w:rPr>
          <w:b/>
          <w:bCs/>
          <w:color w:val="763426" w:themeColor="accent1" w:themeShade="BF"/>
          <w:szCs w:val="22"/>
        </w:rPr>
        <w:t>Software Developer</w:t>
      </w:r>
      <w:r>
        <w:rPr>
          <w:b/>
          <w:bCs/>
          <w:color w:val="763426" w:themeColor="accent1" w:themeShade="BF"/>
          <w:szCs w:val="22"/>
        </w:rPr>
        <w:t>,</w:t>
      </w:r>
      <w:r>
        <w:rPr>
          <w:color w:val="763426" w:themeColor="accent1" w:themeShade="BF"/>
          <w:szCs w:val="22"/>
        </w:rPr>
        <w:t xml:space="preserve"> </w:t>
      </w:r>
      <w:r>
        <w:t>2019 SEPTEMBER – 2020 December</w:t>
      </w:r>
    </w:p>
    <w:p w14:paraId="1E83D8D6" w14:textId="528AFDA2" w:rsidR="00F52E5C" w:rsidRPr="00F52E5C" w:rsidRDefault="00F52E5C" w:rsidP="00F52E5C">
      <w:pPr>
        <w:pStyle w:val="Heading3"/>
        <w:rPr>
          <w:b/>
          <w:bCs/>
        </w:rPr>
      </w:pPr>
      <w:r w:rsidRPr="00F52E5C">
        <w:rPr>
          <w:b/>
          <w:bCs/>
          <w:color w:val="763426" w:themeColor="accent1" w:themeShade="BF"/>
          <w:szCs w:val="22"/>
        </w:rPr>
        <w:t>IBM</w:t>
      </w:r>
      <w:r w:rsidRPr="00F52E5C">
        <w:rPr>
          <w:b/>
          <w:bCs/>
          <w:szCs w:val="22"/>
        </w:rPr>
        <w:t xml:space="preserve">, </w:t>
      </w:r>
      <w:r w:rsidRPr="00F52E5C">
        <w:rPr>
          <w:rStyle w:val="SubtleReference"/>
          <w:szCs w:val="22"/>
        </w:rPr>
        <w:t>fredericton, NB</w:t>
      </w:r>
    </w:p>
    <w:p w14:paraId="432254F8" w14:textId="1C58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F52E5C">
        <w:rPr>
          <w:rFonts w:cstheme="minorHAnsi"/>
        </w:rPr>
        <w:t xml:space="preserve">Developed and managed database using RDBMS concepts including </w:t>
      </w:r>
      <w:r w:rsidRPr="00F52E5C">
        <w:rPr>
          <w:rFonts w:cstheme="minorHAnsi"/>
          <w:b/>
          <w:bCs/>
        </w:rPr>
        <w:t>PostgreSQL</w:t>
      </w:r>
      <w:r w:rsidRPr="00F52E5C">
        <w:rPr>
          <w:rFonts w:cstheme="minorHAnsi"/>
        </w:rPr>
        <w:t xml:space="preserve">, </w:t>
      </w:r>
      <w:r w:rsidRPr="00F52E5C">
        <w:rPr>
          <w:rFonts w:cstheme="minorHAnsi"/>
          <w:b/>
          <w:bCs/>
        </w:rPr>
        <w:t>MySQL</w:t>
      </w:r>
      <w:r w:rsidRPr="00F52E5C">
        <w:rPr>
          <w:rFonts w:cstheme="minorHAnsi"/>
        </w:rPr>
        <w:t xml:space="preserve"> and experience in writing SQL queries, PL/SQL, T-SQL, Stored procedures, prepared statements and triggers.</w:t>
      </w:r>
    </w:p>
    <w:p w14:paraId="17229606" w14:textId="7777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cstheme="minorHAnsi"/>
          <w:shd w:val="clear" w:color="auto" w:fill="FFFFFF"/>
        </w:rPr>
        <w:t xml:space="preserve">Maintained Java application to import data from sources to database, added functions as requested. Used </w:t>
      </w:r>
      <w:r w:rsidRPr="00F52E5C">
        <w:rPr>
          <w:rFonts w:cstheme="minorHAnsi"/>
          <w:b/>
          <w:bCs/>
          <w:shd w:val="clear" w:color="auto" w:fill="FFFFFF"/>
        </w:rPr>
        <w:t>LOG4J</w:t>
      </w:r>
      <w:r w:rsidRPr="00F52E5C">
        <w:rPr>
          <w:rFonts w:cstheme="minorHAnsi"/>
          <w:shd w:val="clear" w:color="auto" w:fill="FFFFFF"/>
        </w:rPr>
        <w:t xml:space="preserve"> for debugging and </w:t>
      </w:r>
      <w:r w:rsidRPr="00F52E5C">
        <w:rPr>
          <w:rFonts w:cstheme="minorHAnsi"/>
          <w:b/>
          <w:bCs/>
          <w:shd w:val="clear" w:color="auto" w:fill="FFFFFF"/>
        </w:rPr>
        <w:t>JUNIT</w:t>
      </w:r>
      <w:r w:rsidRPr="00F52E5C">
        <w:rPr>
          <w:rFonts w:cstheme="minorHAnsi"/>
          <w:shd w:val="clear" w:color="auto" w:fill="FFFFFF"/>
        </w:rPr>
        <w:t xml:space="preserve"> for testing and maintaining the system state.</w:t>
      </w:r>
    </w:p>
    <w:p w14:paraId="24E2152F" w14:textId="77777777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eastAsia="Times New Roman" w:cstheme="minorHAnsi"/>
          <w:lang w:val="en-CA"/>
        </w:rPr>
        <w:t xml:space="preserve">Used </w:t>
      </w:r>
      <w:r w:rsidRPr="00F52E5C">
        <w:rPr>
          <w:rFonts w:eastAsia="Times New Roman" w:cstheme="minorHAnsi"/>
          <w:b/>
          <w:bCs/>
          <w:lang w:val="en-CA"/>
        </w:rPr>
        <w:t>Maven</w:t>
      </w:r>
      <w:r w:rsidRPr="00F52E5C">
        <w:rPr>
          <w:rFonts w:eastAsia="Times New Roman" w:cstheme="minorHAnsi"/>
          <w:lang w:val="en-CA"/>
        </w:rPr>
        <w:t xml:space="preserve"> and </w:t>
      </w:r>
      <w:r w:rsidRPr="00F52E5C">
        <w:rPr>
          <w:rFonts w:eastAsia="Times New Roman" w:cstheme="minorHAnsi"/>
          <w:b/>
          <w:bCs/>
          <w:lang w:val="en-CA"/>
        </w:rPr>
        <w:t>Gradle</w:t>
      </w:r>
      <w:r w:rsidRPr="00F52E5C">
        <w:rPr>
          <w:rFonts w:eastAsia="Times New Roman" w:cstheme="minorHAnsi"/>
          <w:lang w:val="en-CA"/>
        </w:rPr>
        <w:t xml:space="preserve"> scripts for building and deploying the application in web/App servers.</w:t>
      </w:r>
    </w:p>
    <w:p w14:paraId="10537DF9" w14:textId="7D58A2A0" w:rsid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F52E5C">
        <w:rPr>
          <w:rFonts w:eastAsia="Times New Roman" w:cstheme="minorHAnsi"/>
          <w:lang w:val="en-CA"/>
        </w:rPr>
        <w:t xml:space="preserve">Experienced in Gitlab CI and </w:t>
      </w:r>
      <w:r w:rsidRPr="00F52E5C">
        <w:rPr>
          <w:rFonts w:eastAsia="Times New Roman" w:cstheme="minorHAnsi"/>
          <w:b/>
          <w:bCs/>
          <w:lang w:val="en-CA"/>
        </w:rPr>
        <w:t>Jenkins</w:t>
      </w:r>
      <w:r w:rsidRPr="00F52E5C">
        <w:rPr>
          <w:rFonts w:eastAsia="Times New Roman" w:cstheme="minorHAnsi"/>
          <w:lang w:val="en-CA"/>
        </w:rPr>
        <w:t xml:space="preserve"> for CI and for End-to-End automation for all build and CD.</w:t>
      </w:r>
    </w:p>
    <w:p w14:paraId="4C63C318" w14:textId="2A404A02" w:rsidR="00F52E5C" w:rsidRPr="00F52E5C" w:rsidRDefault="00F52E5C" w:rsidP="00F52E5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CA"/>
        </w:rPr>
      </w:pPr>
      <w:r w:rsidRPr="001C0FA1">
        <w:rPr>
          <w:rFonts w:eastAsia="Times New Roman" w:cstheme="minorHAnsi"/>
          <w:lang w:val="en-CA"/>
        </w:rPr>
        <w:t xml:space="preserve">Built and deployed </w:t>
      </w:r>
      <w:r w:rsidRPr="001C0FA1">
        <w:rPr>
          <w:rFonts w:eastAsia="Times New Roman" w:cstheme="minorHAnsi"/>
          <w:b/>
          <w:bCs/>
          <w:lang w:val="en-CA"/>
        </w:rPr>
        <w:t>Docker</w:t>
      </w:r>
      <w:r w:rsidRPr="001C0FA1">
        <w:rPr>
          <w:rFonts w:eastAsia="Times New Roman" w:cstheme="minorHAnsi"/>
          <w:lang w:val="en-CA"/>
        </w:rPr>
        <w:t xml:space="preserve"> containers to</w:t>
      </w:r>
      <w:r>
        <w:rPr>
          <w:rFonts w:eastAsia="Times New Roman" w:cstheme="minorHAnsi"/>
          <w:lang w:val="en-CA"/>
        </w:rPr>
        <w:t xml:space="preserve"> run application and </w:t>
      </w:r>
      <w:r w:rsidRPr="001C0FA1">
        <w:rPr>
          <w:rFonts w:eastAsia="Times New Roman" w:cstheme="minorHAnsi"/>
          <w:lang w:val="en-CA"/>
        </w:rPr>
        <w:t>improv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developer workflow, increas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scalability, and optimiz</w:t>
      </w:r>
      <w:r>
        <w:rPr>
          <w:rFonts w:eastAsia="Times New Roman" w:cstheme="minorHAnsi"/>
          <w:lang w:val="en-CA"/>
        </w:rPr>
        <w:t>e</w:t>
      </w:r>
      <w:r w:rsidRPr="001C0FA1">
        <w:rPr>
          <w:rFonts w:eastAsia="Times New Roman" w:cstheme="minorHAnsi"/>
          <w:lang w:val="en-CA"/>
        </w:rPr>
        <w:t xml:space="preserve"> speed</w:t>
      </w:r>
      <w:r>
        <w:rPr>
          <w:rFonts w:eastAsia="Times New Roman" w:cstheme="minorHAnsi"/>
          <w:lang w:val="en-CA"/>
        </w:rPr>
        <w:t>.</w:t>
      </w:r>
    </w:p>
    <w:p w14:paraId="737BD73B" w14:textId="53C4A6C6" w:rsidR="00F52E5C" w:rsidRDefault="00F52E5C" w:rsidP="00F52E5C">
      <w:pPr>
        <w:pStyle w:val="Heading1"/>
      </w:pPr>
      <w:r>
        <w:t>Personal projects</w:t>
      </w:r>
    </w:p>
    <w:p w14:paraId="504FB0CD" w14:textId="77777777" w:rsidR="00F52E5C" w:rsidRPr="00F52E5C" w:rsidRDefault="00F52E5C" w:rsidP="00F52E5C">
      <w:pPr>
        <w:pStyle w:val="ListBullet"/>
        <w:numPr>
          <w:ilvl w:val="0"/>
          <w:numId w:val="14"/>
        </w:numPr>
      </w:pPr>
      <w:r w:rsidRPr="00F52E5C">
        <w:t>Completed a role-playing game by using Unity software.</w:t>
      </w:r>
    </w:p>
    <w:p w14:paraId="1CFD91B5" w14:textId="77777777" w:rsidR="00F52E5C" w:rsidRDefault="00F52E5C" w:rsidP="00F52E5C">
      <w:pPr>
        <w:pStyle w:val="ListBullet"/>
        <w:numPr>
          <w:ilvl w:val="0"/>
          <w:numId w:val="14"/>
        </w:numPr>
      </w:pPr>
      <w:r w:rsidRPr="00F52E5C">
        <w:t>Building data collection website using Python Django framework.</w:t>
      </w:r>
    </w:p>
    <w:p w14:paraId="3A3EDF3C" w14:textId="35E7E9B5" w:rsidR="00F52E5C" w:rsidRPr="00F52E5C" w:rsidRDefault="00F52E5C" w:rsidP="00F52E5C">
      <w:pPr>
        <w:pStyle w:val="ListBullet"/>
        <w:numPr>
          <w:ilvl w:val="0"/>
          <w:numId w:val="14"/>
        </w:numPr>
      </w:pPr>
      <w:r w:rsidRPr="00F52E5C">
        <w:t>Writing Python flask API for retrieving data.</w:t>
      </w:r>
    </w:p>
    <w:p w14:paraId="1F96FC7E" w14:textId="4A5D2C5D" w:rsidR="00E820C5" w:rsidRDefault="000A0415" w:rsidP="00F52E5C">
      <w:pPr>
        <w:pStyle w:val="Heading1"/>
      </w:pPr>
      <w:sdt>
        <w:sdtPr>
          <w:id w:val="-314415139"/>
          <w:placeholder>
            <w:docPart w:val="EBA428D84BEBA64A964AF76050CFC91C"/>
          </w:placeholder>
          <w:temporary/>
          <w:showingPlcHdr/>
          <w15:appearance w15:val="hidden"/>
        </w:sdtPr>
        <w:sdtEndPr/>
        <w:sdtContent>
          <w:r w:rsidR="00F52E5C">
            <w:t>Education</w:t>
          </w:r>
        </w:sdtContent>
      </w:sdt>
    </w:p>
    <w:p w14:paraId="48C4EED1" w14:textId="5BA2BEBA" w:rsidR="00F52E5C" w:rsidRDefault="00F52E5C" w:rsidP="00615942">
      <w:pPr>
        <w:pStyle w:val="ListParagraph"/>
        <w:numPr>
          <w:ilvl w:val="0"/>
          <w:numId w:val="16"/>
        </w:numPr>
      </w:pPr>
      <w:r>
        <w:t>2017– 2020</w:t>
      </w:r>
      <w:r w:rsidR="00615942">
        <w:t>,</w:t>
      </w:r>
      <w:r>
        <w:t xml:space="preserve"> </w:t>
      </w:r>
      <w:r w:rsidR="00615942">
        <w:t>December, BACHELOR</w:t>
      </w:r>
      <w:r>
        <w:t xml:space="preserve"> OF COMPUTER SCIENCE, UNB FREDERICTON</w:t>
      </w:r>
    </w:p>
    <w:p w14:paraId="1F714D56" w14:textId="24CAE4CE" w:rsidR="00F52E5C" w:rsidRDefault="00F52E5C" w:rsidP="00615942">
      <w:pPr>
        <w:pStyle w:val="ListParagraph"/>
        <w:numPr>
          <w:ilvl w:val="0"/>
          <w:numId w:val="16"/>
        </w:numPr>
      </w:pPr>
      <w:r>
        <w:t xml:space="preserve">2011 </w:t>
      </w:r>
      <w:r w:rsidR="00615942">
        <w:t>–</w:t>
      </w:r>
      <w:r>
        <w:t xml:space="preserve"> 2015</w:t>
      </w:r>
      <w:r w:rsidR="00615942">
        <w:t xml:space="preserve">, </w:t>
      </w:r>
      <w:r>
        <w:t>BACHELOR OF BUSINESS ADMINISTRATION, UNB FREDRICTON</w:t>
      </w:r>
    </w:p>
    <w:p w14:paraId="7E61345A" w14:textId="33680E76" w:rsidR="00E820C5" w:rsidRDefault="00E820C5"/>
    <w:sectPr w:rsidR="00E820C5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57C0" w14:textId="77777777" w:rsidR="000A0415" w:rsidRDefault="000A0415">
      <w:pPr>
        <w:spacing w:after="0" w:line="240" w:lineRule="auto"/>
      </w:pPr>
      <w:r>
        <w:separator/>
      </w:r>
    </w:p>
  </w:endnote>
  <w:endnote w:type="continuationSeparator" w:id="0">
    <w:p w14:paraId="7D072829" w14:textId="77777777" w:rsidR="000A0415" w:rsidRDefault="000A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4D3C7" w14:textId="77777777" w:rsidR="00E820C5" w:rsidRDefault="00453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8701" w14:textId="77777777" w:rsidR="000A0415" w:rsidRDefault="000A0415">
      <w:pPr>
        <w:spacing w:after="0" w:line="240" w:lineRule="auto"/>
      </w:pPr>
      <w:r>
        <w:separator/>
      </w:r>
    </w:p>
  </w:footnote>
  <w:footnote w:type="continuationSeparator" w:id="0">
    <w:p w14:paraId="7DCF18F9" w14:textId="77777777" w:rsidR="000A0415" w:rsidRDefault="000A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AB3C" w14:textId="77777777" w:rsidR="00E820C5" w:rsidRDefault="00453E6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CE7290" wp14:editId="250DFA2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D64F0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DF0E4" w14:textId="77777777" w:rsidR="00E820C5" w:rsidRDefault="00453E6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432721" wp14:editId="3F40D8D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01534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AE0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667C3"/>
    <w:multiLevelType w:val="hybridMultilevel"/>
    <w:tmpl w:val="6674C8F2"/>
    <w:lvl w:ilvl="0" w:tplc="684CA79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45690"/>
    <w:multiLevelType w:val="multilevel"/>
    <w:tmpl w:val="5612824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9E4733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9E4733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353" w:hanging="360"/>
      </w:pPr>
      <w:rPr>
        <w:rFonts w:ascii="Symbol" w:hAnsi="Symbol" w:hint="default"/>
        <w:color w:val="9E4733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9E4733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9E4733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3" w15:restartNumberingAfterBreak="0">
    <w:nsid w:val="26CD3D82"/>
    <w:multiLevelType w:val="hybridMultilevel"/>
    <w:tmpl w:val="DDF0F3E4"/>
    <w:lvl w:ilvl="0" w:tplc="33A0FB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9184B"/>
    <w:multiLevelType w:val="hybridMultilevel"/>
    <w:tmpl w:val="77321E88"/>
    <w:lvl w:ilvl="0" w:tplc="33A0FBCC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CB855A4"/>
    <w:multiLevelType w:val="hybridMultilevel"/>
    <w:tmpl w:val="59103AE0"/>
    <w:lvl w:ilvl="0" w:tplc="33A0FBCC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5C"/>
    <w:rsid w:val="000A0415"/>
    <w:rsid w:val="00453E6C"/>
    <w:rsid w:val="00615942"/>
    <w:rsid w:val="00CB26A1"/>
    <w:rsid w:val="00E820C5"/>
    <w:rsid w:val="00F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7690F"/>
  <w15:chartTrackingRefBased/>
  <w15:docId w15:val="{767E6BC4-7F69-3B4A-9E2F-9FD5997F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10"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ListBullet">
    <w:name w:val="List Bullet"/>
    <w:basedOn w:val="Normal"/>
    <w:uiPriority w:val="11"/>
    <w:qFormat/>
    <w:rsid w:val="00F52E5C"/>
    <w:pPr>
      <w:numPr>
        <w:numId w:val="13"/>
      </w:numPr>
      <w:spacing w:after="0" w:line="240" w:lineRule="auto"/>
      <w:ind w:left="360"/>
    </w:pPr>
    <w:rPr>
      <w:rFonts w:eastAsia="SimSun"/>
      <w:color w:val="595959" w:themeColor="text1" w:themeTint="A6"/>
      <w:lang w:eastAsia="en-US"/>
    </w:rPr>
  </w:style>
  <w:style w:type="character" w:styleId="Hyperlink">
    <w:name w:val="Hyperlink"/>
    <w:basedOn w:val="DefaultParagraphFont"/>
    <w:uiPriority w:val="99"/>
    <w:unhideWhenUsed/>
    <w:rsid w:val="00F52E5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urorh.github.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/Library/Containers/com.microsoft.Word/Data/Library/Application%20Support/Microsoft/Office/16.0/DTS/en-US%7bB285CBB2-1061-E54E-B20A-473A0A6DD88E%7d/%7bB8FAEA4F-7066-184D-BD29-054EC292D90C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BD8E89494ADF48B0131BBCA0C5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64276-3481-BA4A-925B-DF4C9C58D103}"/>
      </w:docPartPr>
      <w:docPartBody>
        <w:p w:rsidR="00A341B9" w:rsidRDefault="00A24B59">
          <w:pPr>
            <w:pStyle w:val="D4BD8E89494ADF48B0131BBCA0C59D4A"/>
          </w:pPr>
          <w:r>
            <w:t>Skills Summary</w:t>
          </w:r>
        </w:p>
      </w:docPartBody>
    </w:docPart>
    <w:docPart>
      <w:docPartPr>
        <w:name w:val="CB0C0406CCA32947BCA3219A7EDC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C62E-9687-D844-A07A-EFDF63AE5B62}"/>
      </w:docPartPr>
      <w:docPartBody>
        <w:p w:rsidR="00A341B9" w:rsidRDefault="00A24B59">
          <w:pPr>
            <w:pStyle w:val="CB0C0406CCA32947BCA3219A7EDC791D"/>
          </w:pPr>
          <w:r>
            <w:t>Experience</w:t>
          </w:r>
        </w:p>
      </w:docPartBody>
    </w:docPart>
    <w:docPart>
      <w:docPartPr>
        <w:name w:val="EBA428D84BEBA64A964AF76050CF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C9953-F183-B94A-8091-68AC9F021750}"/>
      </w:docPartPr>
      <w:docPartBody>
        <w:p w:rsidR="00A341B9" w:rsidRDefault="00893171" w:rsidP="00893171">
          <w:pPr>
            <w:pStyle w:val="EBA428D84BEBA64A964AF76050CFC91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1"/>
    <w:rsid w:val="00893171"/>
    <w:rsid w:val="009C14A3"/>
    <w:rsid w:val="00A24B59"/>
    <w:rsid w:val="00A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D8E89494ADF48B0131BBCA0C59D4A">
    <w:name w:val="D4BD8E89494ADF48B0131BBCA0C59D4A"/>
  </w:style>
  <w:style w:type="paragraph" w:customStyle="1" w:styleId="CB0C0406CCA32947BCA3219A7EDC791D">
    <w:name w:val="CB0C0406CCA32947BCA3219A7EDC791D"/>
  </w:style>
  <w:style w:type="paragraph" w:customStyle="1" w:styleId="EBA428D84BEBA64A964AF76050CFC91C">
    <w:name w:val="EBA428D84BEBA64A964AF76050CFC91C"/>
    <w:rsid w:val="00893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{B8FAEA4F-7066-184D-BD29-054EC292D90C}tf10002079.dotx</Template>
  <TotalTime>20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2</cp:revision>
  <dcterms:created xsi:type="dcterms:W3CDTF">2021-04-22T15:08:00Z</dcterms:created>
  <dcterms:modified xsi:type="dcterms:W3CDTF">2021-06-28T14:02:00Z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