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2575" w14:textId="77777777" w:rsidR="007A0FDC" w:rsidRDefault="00F5507E" w:rsidP="006320B7">
      <w:pPr>
        <w:pStyle w:val="Name"/>
      </w:pPr>
      <w:r>
        <w:t>laurel(Huiting)</w:t>
      </w:r>
      <w:r w:rsidR="00915B0A">
        <w:t xml:space="preserve"> </w:t>
      </w:r>
      <w:r>
        <w:t>Hu</w:t>
      </w:r>
    </w:p>
    <w:p w14:paraId="40F7CDA0" w14:textId="2B1C3CC4" w:rsidR="006320B7" w:rsidRDefault="0096434B" w:rsidP="006320B7">
      <w:pPr>
        <w:pStyle w:val="Heading1"/>
        <w:spacing w:line="240" w:lineRule="auto"/>
        <w:rPr>
          <w:b w:val="0"/>
          <w:sz w:val="22"/>
        </w:rPr>
      </w:pPr>
      <w:r>
        <w:rPr>
          <w:rFonts w:hint="eastAsia"/>
          <w:b w:val="0"/>
          <w:sz w:val="22"/>
          <w:lang w:eastAsia="zh-CN"/>
        </w:rPr>
        <w:t>Ba</w:t>
      </w:r>
      <w:r>
        <w:rPr>
          <w:b w:val="0"/>
          <w:sz w:val="22"/>
          <w:lang w:eastAsia="zh-CN"/>
        </w:rPr>
        <w:t>rcroft Dr</w:t>
      </w:r>
      <w:r w:rsidR="006320B7">
        <w:rPr>
          <w:b w:val="0"/>
          <w:sz w:val="22"/>
          <w:lang w:eastAsia="zh-CN"/>
        </w:rPr>
        <w:t>ive</w:t>
      </w:r>
      <w:r w:rsidR="007A0FDC" w:rsidRPr="007A0FDC">
        <w:rPr>
          <w:b w:val="0"/>
          <w:sz w:val="22"/>
        </w:rPr>
        <w:t xml:space="preserve">, </w:t>
      </w:r>
      <w:hyperlink r:id="rId7" w:history="1">
        <w:r w:rsidR="006320B7" w:rsidRPr="0097593C">
          <w:rPr>
            <w:rStyle w:val="Hyperlink"/>
            <w:b w:val="0"/>
            <w:sz w:val="22"/>
          </w:rPr>
          <w:t>Fredericton|laurel.hht@hotmail.com|506-440-2286</w:t>
        </w:r>
      </w:hyperlink>
    </w:p>
    <w:p w14:paraId="61415190" w14:textId="5461A4B0" w:rsidR="00915B0A" w:rsidRDefault="007A0FDC" w:rsidP="006320B7">
      <w:pPr>
        <w:pStyle w:val="Heading1"/>
        <w:spacing w:line="240" w:lineRule="auto"/>
        <w:rPr>
          <w:b w:val="0"/>
          <w:sz w:val="28"/>
          <w:szCs w:val="28"/>
        </w:rPr>
      </w:pPr>
      <w:r w:rsidRPr="007A0FDC">
        <w:rPr>
          <w:b w:val="0"/>
          <w:sz w:val="28"/>
          <w:szCs w:val="28"/>
        </w:rPr>
        <w:t xml:space="preserve"> </w:t>
      </w:r>
    </w:p>
    <w:p w14:paraId="21E2EA84" w14:textId="77777777" w:rsidR="007A0FDC" w:rsidRPr="00915B0A" w:rsidRDefault="007A0FDC" w:rsidP="007A0FDC">
      <w:pPr>
        <w:pStyle w:val="Heading1"/>
        <w:rPr>
          <w:b w:val="0"/>
          <w:sz w:val="28"/>
          <w:szCs w:val="28"/>
        </w:rPr>
      </w:pPr>
      <w:r w:rsidRPr="005872BD">
        <w:rPr>
          <w:sz w:val="28"/>
          <w:szCs w:val="28"/>
        </w:rPr>
        <w:t>Objective</w:t>
      </w:r>
    </w:p>
    <w:p w14:paraId="194B7E55" w14:textId="21991693" w:rsidR="008842BE" w:rsidRDefault="005A602A">
      <w:pPr>
        <w:spacing w:after="180"/>
        <w:rPr>
          <w:lang w:eastAsia="zh-CN"/>
        </w:rPr>
      </w:pPr>
      <w:r>
        <w:t xml:space="preserve">To </w:t>
      </w:r>
      <w:r>
        <w:rPr>
          <w:lang w:eastAsia="zh-CN"/>
        </w:rPr>
        <w:t xml:space="preserve">obtain </w:t>
      </w:r>
      <w:r w:rsidR="0096434B">
        <w:rPr>
          <w:lang w:eastAsia="zh-CN"/>
        </w:rPr>
        <w:t>a</w:t>
      </w:r>
      <w:r>
        <w:rPr>
          <w:lang w:eastAsia="zh-CN"/>
        </w:rPr>
        <w:t xml:space="preserve"> </w:t>
      </w:r>
      <w:r w:rsidR="001E223F">
        <w:rPr>
          <w:lang w:eastAsia="zh-CN"/>
        </w:rPr>
        <w:t xml:space="preserve">16 </w:t>
      </w:r>
      <w:r w:rsidR="00915B0A" w:rsidRPr="00915B0A">
        <w:rPr>
          <w:lang w:eastAsia="zh-CN"/>
        </w:rPr>
        <w:t>month</w:t>
      </w:r>
      <w:r w:rsidR="001E223F">
        <w:rPr>
          <w:lang w:eastAsia="zh-CN"/>
        </w:rPr>
        <w:t>s</w:t>
      </w:r>
      <w:r w:rsidR="00915B0A">
        <w:rPr>
          <w:lang w:eastAsia="zh-CN"/>
        </w:rPr>
        <w:t xml:space="preserve"> </w:t>
      </w:r>
      <w:r w:rsidR="006320B7">
        <w:rPr>
          <w:lang w:eastAsia="zh-CN"/>
        </w:rPr>
        <w:t>intern</w:t>
      </w:r>
      <w:r>
        <w:rPr>
          <w:lang w:eastAsia="zh-CN"/>
        </w:rPr>
        <w:t xml:space="preserve"> position in a </w:t>
      </w:r>
      <w:r w:rsidR="00996547">
        <w:rPr>
          <w:lang w:eastAsia="zh-CN"/>
        </w:rPr>
        <w:t>IT</w:t>
      </w:r>
      <w:bookmarkStart w:id="0" w:name="_GoBack"/>
      <w:bookmarkEnd w:id="0"/>
      <w:r w:rsidR="00915B0A">
        <w:rPr>
          <w:lang w:eastAsia="zh-CN"/>
        </w:rPr>
        <w:t xml:space="preserve"> </w:t>
      </w:r>
      <w:r>
        <w:rPr>
          <w:lang w:eastAsia="zh-CN"/>
        </w:rPr>
        <w:t>related field</w:t>
      </w:r>
      <w:r w:rsidR="006320B7">
        <w:rPr>
          <w:lang w:eastAsia="zh-CN"/>
        </w:rPr>
        <w:t xml:space="preserve"> utilizing knowledge of a variety of programming skills</w:t>
      </w:r>
      <w:r w:rsidR="00915B0A">
        <w:rPr>
          <w:lang w:eastAsia="zh-CN"/>
        </w:rPr>
        <w:t xml:space="preserve">, starting at </w:t>
      </w:r>
      <w:r w:rsidR="0096434B">
        <w:rPr>
          <w:lang w:eastAsia="zh-CN"/>
        </w:rPr>
        <w:t>Summer</w:t>
      </w:r>
      <w:r w:rsidR="00915B0A" w:rsidRPr="00915B0A">
        <w:rPr>
          <w:lang w:eastAsia="zh-CN"/>
        </w:rPr>
        <w:t xml:space="preserve"> 201</w:t>
      </w:r>
      <w:r w:rsidR="00E81C8E">
        <w:rPr>
          <w:lang w:eastAsia="zh-CN"/>
        </w:rPr>
        <w:t>9</w:t>
      </w:r>
      <w:r>
        <w:rPr>
          <w:lang w:eastAsia="zh-CN"/>
        </w:rPr>
        <w:t>.</w:t>
      </w:r>
    </w:p>
    <w:p w14:paraId="003A3516" w14:textId="77777777" w:rsidR="00F5507E" w:rsidRPr="005872BD" w:rsidRDefault="00F5507E" w:rsidP="00F5507E">
      <w:pPr>
        <w:pStyle w:val="Heading1"/>
        <w:rPr>
          <w:sz w:val="28"/>
          <w:szCs w:val="28"/>
        </w:rPr>
      </w:pPr>
      <w:r w:rsidRPr="005872BD">
        <w:rPr>
          <w:sz w:val="28"/>
          <w:szCs w:val="28"/>
        </w:rPr>
        <w:t>Summary</w:t>
      </w:r>
    </w:p>
    <w:p w14:paraId="541334EE" w14:textId="2F8390BF" w:rsidR="00F5507E" w:rsidRDefault="00F5507E" w:rsidP="00667D98">
      <w:pPr>
        <w:pStyle w:val="ListParagraph"/>
        <w:numPr>
          <w:ilvl w:val="0"/>
          <w:numId w:val="11"/>
        </w:numPr>
        <w:spacing w:line="276" w:lineRule="auto"/>
      </w:pPr>
      <w:r>
        <w:t>Strong passion in learning new skills</w:t>
      </w:r>
      <w:r w:rsidR="009A09DD">
        <w:t xml:space="preserve"> </w:t>
      </w:r>
      <w:r w:rsidR="00E2371A">
        <w:t>(</w:t>
      </w:r>
      <w:r w:rsidR="009A09DD">
        <w:t xml:space="preserve">self-learning: </w:t>
      </w:r>
      <w:r w:rsidR="006320B7">
        <w:t>Learning</w:t>
      </w:r>
      <w:r w:rsidR="00E2371A">
        <w:t xml:space="preserve"> online course</w:t>
      </w:r>
      <w:r w:rsidR="006320B7">
        <w:t>s</w:t>
      </w:r>
      <w:r w:rsidR="00E2371A">
        <w:t xml:space="preserve"> and browsing projects in GitH</w:t>
      </w:r>
      <w:r w:rsidR="00E2371A">
        <w:rPr>
          <w:rFonts w:hint="eastAsia"/>
          <w:lang w:eastAsia="zh-CN"/>
        </w:rPr>
        <w:t>u</w:t>
      </w:r>
      <w:r w:rsidR="00E2371A">
        <w:rPr>
          <w:lang w:eastAsia="zh-CN"/>
        </w:rPr>
        <w:t>b</w:t>
      </w:r>
      <w:r w:rsidR="00E2371A">
        <w:t>)</w:t>
      </w:r>
      <w:r>
        <w:t xml:space="preserve"> and have ability to work in a fast-paced environment;</w:t>
      </w:r>
    </w:p>
    <w:p w14:paraId="7FE2612E" w14:textId="4B2BDCF9" w:rsidR="007A0FDC" w:rsidRPr="00AF59E0" w:rsidRDefault="009A09DD" w:rsidP="00667D9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 w:cs="Times New Roman"/>
          <w:color w:val="auto"/>
          <w:lang w:val="en-CA" w:eastAsia="zh-CN"/>
        </w:rPr>
      </w:pPr>
      <w:r>
        <w:rPr>
          <w:rFonts w:eastAsia="Times New Roman" w:cs="Times New Roman"/>
          <w:color w:val="333333"/>
          <w:shd w:val="clear" w:color="auto" w:fill="FDFDFD"/>
          <w:lang w:val="en-CA" w:eastAsia="zh-CN"/>
        </w:rPr>
        <w:t>U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nderstanding of computer hardware and software, including </w:t>
      </w:r>
      <w:r w:rsid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>knowing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 all parts of software development </w:t>
      </w:r>
      <w:r w:rsidR="0096434B">
        <w:rPr>
          <w:rFonts w:eastAsia="Times New Roman" w:cs="Times New Roman"/>
          <w:color w:val="333333"/>
          <w:shd w:val="clear" w:color="auto" w:fill="FDFDFD"/>
          <w:lang w:val="en-CA" w:eastAsia="zh-CN"/>
        </w:rPr>
        <w:t xml:space="preserve">life </w:t>
      </w:r>
      <w:r w:rsidR="007A0FDC" w:rsidRPr="007A0FDC">
        <w:rPr>
          <w:rFonts w:eastAsia="Times New Roman" w:cs="Times New Roman"/>
          <w:color w:val="333333"/>
          <w:shd w:val="clear" w:color="auto" w:fill="FDFDFD"/>
          <w:lang w:val="en-CA" w:eastAsia="zh-CN"/>
        </w:rPr>
        <w:t>cycle.</w:t>
      </w:r>
    </w:p>
    <w:p w14:paraId="2AB71E51" w14:textId="69C6461B" w:rsidR="00F5507E" w:rsidRDefault="006320B7" w:rsidP="00667D98">
      <w:pPr>
        <w:pStyle w:val="ListParagraph"/>
        <w:numPr>
          <w:ilvl w:val="0"/>
          <w:numId w:val="11"/>
        </w:numPr>
        <w:spacing w:line="276" w:lineRule="auto"/>
      </w:pPr>
      <w:r>
        <w:t>Proficient</w:t>
      </w:r>
      <w:r w:rsidR="007A0FDC">
        <w:t xml:space="preserve"> in several programming</w:t>
      </w:r>
      <w:r w:rsidR="005D4DAF">
        <w:t>/scripting</w:t>
      </w:r>
      <w:r w:rsidR="007A0FDC">
        <w:t xml:space="preserve"> languages, including</w:t>
      </w:r>
      <w:r w:rsidR="00ED5064">
        <w:t xml:space="preserve"> </w:t>
      </w:r>
      <w:r w:rsidR="00F5507E">
        <w:t xml:space="preserve">Java, JavaScript, </w:t>
      </w:r>
      <w:r w:rsidR="0029003D">
        <w:t xml:space="preserve">C, </w:t>
      </w:r>
      <w:r w:rsidR="0096434B">
        <w:t xml:space="preserve">C#, </w:t>
      </w:r>
      <w:r w:rsidR="00F5507E">
        <w:t>python</w:t>
      </w:r>
      <w:r w:rsidR="007A0FDC">
        <w:t xml:space="preserve"> and SQL</w:t>
      </w:r>
      <w:r w:rsidR="00F5507E">
        <w:t>;</w:t>
      </w:r>
    </w:p>
    <w:p w14:paraId="4E12E5F6" w14:textId="77777777" w:rsidR="00F5507E" w:rsidRDefault="00F5507E" w:rsidP="00667D98">
      <w:pPr>
        <w:pStyle w:val="ListParagraph"/>
        <w:numPr>
          <w:ilvl w:val="0"/>
          <w:numId w:val="11"/>
        </w:numPr>
        <w:spacing w:line="276" w:lineRule="auto"/>
      </w:pPr>
      <w:r>
        <w:t>Familiar with Linux, Windows and mac environment.</w:t>
      </w:r>
    </w:p>
    <w:p w14:paraId="460CF4B8" w14:textId="77777777" w:rsidR="00AF59E0" w:rsidRPr="00AF59E0" w:rsidRDefault="00AF59E0" w:rsidP="00667D9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 w:cs="Times New Roman"/>
          <w:color w:val="auto"/>
          <w:lang w:val="en-CA" w:eastAsia="zh-CN"/>
        </w:rPr>
      </w:pPr>
      <w:r w:rsidRPr="00AF59E0">
        <w:rPr>
          <w:rFonts w:eastAsia="Times New Roman" w:cs="Times New Roman"/>
          <w:color w:val="333333"/>
          <w:shd w:val="clear" w:color="auto" w:fill="FDFDFD"/>
          <w:lang w:val="en-CA" w:eastAsia="zh-CN"/>
        </w:rPr>
        <w:t>Solid background in mathematics, analysis, and problem-solving.</w:t>
      </w:r>
    </w:p>
    <w:p w14:paraId="7A151553" w14:textId="77777777" w:rsidR="008842BE" w:rsidRDefault="00CE5CE8">
      <w:pPr>
        <w:pStyle w:val="Heading1"/>
      </w:pPr>
      <w:sdt>
        <w:sdtPr>
          <w:id w:val="-1150367223"/>
          <w:placeholder>
            <w:docPart w:val="B9CD79C9E9989C4BBCDE57F9E5EC36FF"/>
          </w:placeholder>
          <w:temporary/>
          <w:showingPlcHdr/>
          <w15:appearance w15:val="hidden"/>
        </w:sdtPr>
        <w:sdtEndPr/>
        <w:sdtContent>
          <w:r w:rsidR="002A0DCF" w:rsidRPr="005872BD">
            <w:rPr>
              <w:sz w:val="28"/>
              <w:szCs w:val="28"/>
            </w:rPr>
            <w:t>Education</w:t>
          </w:r>
        </w:sdtContent>
      </w:sdt>
    </w:p>
    <w:p w14:paraId="15E0133B" w14:textId="4BE83A7E" w:rsidR="00C53E82" w:rsidRPr="0096434B" w:rsidRDefault="006320B7" w:rsidP="006320B7">
      <w:pPr>
        <w:pStyle w:val="Heading1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C53E82" w:rsidRPr="0096434B">
        <w:rPr>
          <w:i/>
          <w:sz w:val="24"/>
          <w:szCs w:val="24"/>
        </w:rPr>
        <w:t xml:space="preserve">Bachelor of Business Administration, UNB/2011 </w:t>
      </w:r>
      <w:r>
        <w:rPr>
          <w:i/>
          <w:sz w:val="24"/>
          <w:szCs w:val="24"/>
        </w:rPr>
        <w:t>Aug</w:t>
      </w:r>
      <w:r w:rsidR="00C53E82" w:rsidRPr="0096434B">
        <w:rPr>
          <w:i/>
          <w:sz w:val="24"/>
          <w:szCs w:val="24"/>
        </w:rPr>
        <w:t>-2015 May</w:t>
      </w:r>
    </w:p>
    <w:p w14:paraId="6E57B396" w14:textId="15C0E618" w:rsidR="00F5507E" w:rsidRPr="0096434B" w:rsidRDefault="006320B7" w:rsidP="00770DEC">
      <w:pPr>
        <w:pStyle w:val="Heading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5507E" w:rsidRPr="0096434B">
        <w:rPr>
          <w:sz w:val="24"/>
          <w:szCs w:val="24"/>
        </w:rPr>
        <w:t>Bachelor of Computer Science, UNB/ 2017 Fall - present</w:t>
      </w:r>
    </w:p>
    <w:p w14:paraId="726C7A22" w14:textId="3E840870" w:rsidR="0096434B" w:rsidRDefault="005A602A" w:rsidP="00667D98">
      <w:pPr>
        <w:spacing w:line="276" w:lineRule="auto"/>
        <w:ind w:left="720"/>
      </w:pPr>
      <w:r w:rsidRPr="0096434B">
        <w:rPr>
          <w:b/>
          <w:sz w:val="20"/>
          <w:szCs w:val="20"/>
        </w:rPr>
        <w:t>Course</w:t>
      </w:r>
      <w:r w:rsidR="006320B7">
        <w:rPr>
          <w:b/>
          <w:sz w:val="20"/>
          <w:szCs w:val="20"/>
        </w:rPr>
        <w:t xml:space="preserve"> Experience</w:t>
      </w:r>
      <w:r>
        <w:t xml:space="preserve">: </w:t>
      </w:r>
      <w:r w:rsidR="006320B7">
        <w:t xml:space="preserve">CS2043 – Software engineering: knowledge of methodology for project and </w:t>
      </w:r>
      <w:r w:rsidR="00A67D12" w:rsidRPr="00A67D12">
        <w:t>Software Development Life Cycle</w:t>
      </w:r>
      <w:r w:rsidR="006320B7">
        <w:t>, completed a teaching assist project</w:t>
      </w:r>
      <w:r w:rsidR="00DC4CFE">
        <w:t xml:space="preserve"> within team</w:t>
      </w:r>
      <w:r w:rsidR="006320B7">
        <w:t xml:space="preserve"> by using agile method in Java.</w:t>
      </w:r>
    </w:p>
    <w:p w14:paraId="35917F73" w14:textId="000BF887" w:rsidR="0029003D" w:rsidRDefault="006320B7" w:rsidP="00667D98">
      <w:pPr>
        <w:spacing w:line="276" w:lineRule="auto"/>
        <w:ind w:left="720"/>
      </w:pPr>
      <w:r>
        <w:t xml:space="preserve">NFO1103 &amp; CS4545 - </w:t>
      </w:r>
      <w:r w:rsidR="00A67D12">
        <w:t>Database experience with Oracle SQL</w:t>
      </w:r>
      <w:r w:rsidR="00915B0A">
        <w:t xml:space="preserve"> (</w:t>
      </w:r>
      <w:r w:rsidR="00A67D12">
        <w:t>including database design, writing SQL statement</w:t>
      </w:r>
      <w:r w:rsidR="00C53E82">
        <w:t xml:space="preserve"> and procedural language</w:t>
      </w:r>
      <w:r w:rsidR="00915B0A">
        <w:t>,</w:t>
      </w:r>
      <w:r w:rsidR="00A67D12">
        <w:t xml:space="preserve"> </w:t>
      </w:r>
      <w:r w:rsidR="00C53E82">
        <w:t>using JDBC</w:t>
      </w:r>
      <w:r w:rsidR="00915B0A">
        <w:t xml:space="preserve"> and etc.…</w:t>
      </w:r>
      <w:r w:rsidR="00C53E82">
        <w:t>)</w:t>
      </w:r>
    </w:p>
    <w:p w14:paraId="7F9E7238" w14:textId="3CC84931" w:rsidR="00E81C8E" w:rsidRPr="00F5507E" w:rsidRDefault="006320B7" w:rsidP="00667D98">
      <w:pPr>
        <w:spacing w:line="276" w:lineRule="auto"/>
        <w:ind w:left="720"/>
      </w:pPr>
      <w:r>
        <w:t xml:space="preserve">CS2253 &amp; CS2263 – knowledge of computer structure, </w:t>
      </w:r>
      <w:r w:rsidRPr="006320B7">
        <w:t xml:space="preserve">program development and supporting </w:t>
      </w:r>
      <w:r w:rsidRPr="006320B7">
        <w:t>tools</w:t>
      </w:r>
      <w:r>
        <w:t xml:space="preserve"> (include debugging)</w:t>
      </w:r>
      <w:r w:rsidRPr="006320B7">
        <w:t xml:space="preserve">, </w:t>
      </w:r>
      <w:r>
        <w:t xml:space="preserve">finished assignments and labs by </w:t>
      </w:r>
      <w:r w:rsidRPr="006320B7">
        <w:t>using C language</w:t>
      </w:r>
      <w:r>
        <w:t>.</w:t>
      </w:r>
    </w:p>
    <w:p w14:paraId="29D31F4B" w14:textId="77777777" w:rsidR="008842BE" w:rsidRDefault="00CE5CE8" w:rsidP="006320B7">
      <w:pPr>
        <w:pStyle w:val="Heading1"/>
        <w:spacing w:line="240" w:lineRule="auto"/>
      </w:pPr>
      <w:sdt>
        <w:sdtPr>
          <w:id w:val="617349259"/>
          <w:placeholder>
            <w:docPart w:val="55AB34FDAD8900429146023C0CC0B6E3"/>
          </w:placeholder>
          <w:temporary/>
          <w:showingPlcHdr/>
          <w15:appearance w15:val="hidden"/>
        </w:sdtPr>
        <w:sdtEndPr/>
        <w:sdtContent>
          <w:r w:rsidR="002A0DCF" w:rsidRPr="005872BD">
            <w:rPr>
              <w:sz w:val="28"/>
              <w:szCs w:val="28"/>
            </w:rPr>
            <w:t>Experience</w:t>
          </w:r>
        </w:sdtContent>
      </w:sdt>
    </w:p>
    <w:p w14:paraId="0001EB4F" w14:textId="09C4E56C" w:rsidR="006320B7" w:rsidRPr="00F47C69" w:rsidRDefault="008447D9" w:rsidP="008447D9">
      <w:pPr>
        <w:pStyle w:val="Heading3"/>
        <w:spacing w:line="240" w:lineRule="auto"/>
        <w:rPr>
          <w:i w:val="0"/>
        </w:rPr>
      </w:pPr>
      <w:r>
        <w:rPr>
          <w:b/>
          <w:i w:val="0"/>
          <w:szCs w:val="22"/>
        </w:rPr>
        <w:t xml:space="preserve">    </w:t>
      </w:r>
      <w:r w:rsidR="006320B7" w:rsidRPr="00F47C69">
        <w:rPr>
          <w:b/>
          <w:i w:val="0"/>
          <w:szCs w:val="22"/>
        </w:rPr>
        <w:t>P</w:t>
      </w:r>
      <w:r>
        <w:rPr>
          <w:b/>
          <w:i w:val="0"/>
          <w:szCs w:val="22"/>
        </w:rPr>
        <w:t xml:space="preserve">roject: </w:t>
      </w:r>
      <w:r w:rsidR="001E582A">
        <w:rPr>
          <w:i w:val="0"/>
        </w:rPr>
        <w:t>B</w:t>
      </w:r>
      <w:r>
        <w:rPr>
          <w:i w:val="0"/>
        </w:rPr>
        <w:t>uil</w:t>
      </w:r>
      <w:r w:rsidR="00AA6BB4">
        <w:rPr>
          <w:i w:val="0"/>
        </w:rPr>
        <w:t>d</w:t>
      </w:r>
      <w:r>
        <w:rPr>
          <w:i w:val="0"/>
        </w:rPr>
        <w:t xml:space="preserve"> my resume website by using HTML5 and CSS, publish on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 xml:space="preserve">.          </w:t>
      </w:r>
      <w:hyperlink r:id="rId8" w:history="1">
        <w:r w:rsidRPr="00AA6BB4">
          <w:rPr>
            <w:rStyle w:val="Hyperlink"/>
            <w:i w:val="0"/>
          </w:rPr>
          <w:t>https://laurorh.github.io/</w:t>
        </w:r>
      </w:hyperlink>
    </w:p>
    <w:p w14:paraId="236442C9" w14:textId="66F12DE4" w:rsidR="008842BE" w:rsidRPr="00F47C69" w:rsidRDefault="00F47C69" w:rsidP="00F47C69">
      <w:pPr>
        <w:pStyle w:val="Heading3"/>
        <w:spacing w:line="240" w:lineRule="auto"/>
        <w:rPr>
          <w:i w:val="0"/>
        </w:rPr>
      </w:pPr>
      <w:r w:rsidRPr="00F47C69">
        <w:rPr>
          <w:b/>
          <w:i w:val="0"/>
          <w:szCs w:val="22"/>
        </w:rPr>
        <w:t xml:space="preserve">    </w:t>
      </w:r>
      <w:r w:rsidR="005872BD" w:rsidRPr="00F47C69">
        <w:rPr>
          <w:b/>
          <w:i w:val="0"/>
          <w:szCs w:val="22"/>
        </w:rPr>
        <w:t>Hollis</w:t>
      </w:r>
      <w:r w:rsidR="00D5707D" w:rsidRPr="00F47C69">
        <w:rPr>
          <w:b/>
          <w:i w:val="0"/>
          <w:szCs w:val="22"/>
        </w:rPr>
        <w:t xml:space="preserve"> </w:t>
      </w:r>
      <w:r w:rsidR="005872BD" w:rsidRPr="00F47C69">
        <w:rPr>
          <w:b/>
          <w:i w:val="0"/>
          <w:szCs w:val="22"/>
        </w:rPr>
        <w:t>Wealth</w:t>
      </w:r>
      <w:r w:rsidRPr="00F47C69">
        <w:rPr>
          <w:i w:val="0"/>
          <w:szCs w:val="22"/>
        </w:rPr>
        <w:t xml:space="preserve">: </w:t>
      </w:r>
      <w:r w:rsidRPr="00F47C69">
        <w:rPr>
          <w:i w:val="0"/>
        </w:rPr>
        <w:t>Administrative Assistant/2015 Nov – 2016 Nov</w:t>
      </w:r>
    </w:p>
    <w:p w14:paraId="1EBE8F43" w14:textId="0716952A" w:rsidR="00F47C69" w:rsidRPr="00F47C69" w:rsidRDefault="00F47C69" w:rsidP="00F47C69">
      <w:pPr>
        <w:pStyle w:val="Heading3"/>
        <w:spacing w:line="240" w:lineRule="auto"/>
        <w:rPr>
          <w:i w:val="0"/>
        </w:rPr>
      </w:pPr>
      <w:r w:rsidRPr="00F47C69">
        <w:rPr>
          <w:b/>
          <w:i w:val="0"/>
          <w:szCs w:val="22"/>
        </w:rPr>
        <w:t xml:space="preserve">   </w:t>
      </w:r>
      <w:r>
        <w:rPr>
          <w:b/>
          <w:i w:val="0"/>
          <w:szCs w:val="22"/>
        </w:rPr>
        <w:t xml:space="preserve"> </w:t>
      </w:r>
      <w:r w:rsidR="005872BD" w:rsidRPr="00F47C69">
        <w:rPr>
          <w:b/>
          <w:i w:val="0"/>
          <w:szCs w:val="22"/>
        </w:rPr>
        <w:t>Global RESP</w:t>
      </w:r>
      <w:r w:rsidRPr="00F47C69">
        <w:rPr>
          <w:i w:val="0"/>
          <w:szCs w:val="22"/>
        </w:rPr>
        <w:t>:</w:t>
      </w:r>
      <w:r w:rsidRPr="00F47C69">
        <w:rPr>
          <w:i w:val="0"/>
        </w:rPr>
        <w:t xml:space="preserve"> </w:t>
      </w:r>
      <w:r w:rsidRPr="00F47C69">
        <w:rPr>
          <w:i w:val="0"/>
        </w:rPr>
        <w:t>Sales Representative/2016 Nov – 2017 Mar</w:t>
      </w:r>
    </w:p>
    <w:p w14:paraId="35DB10E7" w14:textId="1D3BEB4C" w:rsidR="005872BD" w:rsidRPr="00D5707D" w:rsidRDefault="005872BD" w:rsidP="006320B7">
      <w:pPr>
        <w:pStyle w:val="Heading2"/>
        <w:spacing w:line="240" w:lineRule="auto"/>
        <w:rPr>
          <w:sz w:val="22"/>
          <w:szCs w:val="22"/>
        </w:rPr>
      </w:pPr>
    </w:p>
    <w:p w14:paraId="790A445B" w14:textId="44AE1F3D" w:rsidR="008842BE" w:rsidRDefault="008842BE">
      <w:pPr>
        <w:rPr>
          <w:lang w:eastAsia="zh-CN"/>
        </w:rPr>
      </w:pPr>
    </w:p>
    <w:sectPr w:rsidR="008842BE" w:rsidSect="009A5003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8AFA" w14:textId="77777777" w:rsidR="00CE5CE8" w:rsidRDefault="00CE5CE8">
      <w:pPr>
        <w:spacing w:after="0" w:line="240" w:lineRule="auto"/>
      </w:pPr>
      <w:r>
        <w:separator/>
      </w:r>
    </w:p>
  </w:endnote>
  <w:endnote w:type="continuationSeparator" w:id="0">
    <w:p w14:paraId="18AE9FCB" w14:textId="77777777" w:rsidR="00CE5CE8" w:rsidRDefault="00CE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6A972" w14:textId="77777777" w:rsidR="008842BE" w:rsidRDefault="002A0D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4A43" w14:textId="77777777" w:rsidR="00CE5CE8" w:rsidRDefault="00CE5CE8">
      <w:pPr>
        <w:spacing w:after="0" w:line="240" w:lineRule="auto"/>
      </w:pPr>
      <w:r>
        <w:separator/>
      </w:r>
    </w:p>
  </w:footnote>
  <w:footnote w:type="continuationSeparator" w:id="0">
    <w:p w14:paraId="27B87500" w14:textId="77777777" w:rsidR="00CE5CE8" w:rsidRDefault="00CE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C8767" w14:textId="77777777" w:rsidR="008842BE" w:rsidRDefault="002A0D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A7E98A" wp14:editId="3AB7556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E2D15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9C14" w14:textId="77777777" w:rsidR="008842BE" w:rsidRDefault="002A0DC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655585F" wp14:editId="332BEE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EE7003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0899"/>
    <w:multiLevelType w:val="hybridMultilevel"/>
    <w:tmpl w:val="F614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7E"/>
    <w:rsid w:val="001545E0"/>
    <w:rsid w:val="0019067E"/>
    <w:rsid w:val="001E223F"/>
    <w:rsid w:val="001E582A"/>
    <w:rsid w:val="0029003D"/>
    <w:rsid w:val="002A0DCF"/>
    <w:rsid w:val="005872BD"/>
    <w:rsid w:val="005A602A"/>
    <w:rsid w:val="005D4DAF"/>
    <w:rsid w:val="006320B7"/>
    <w:rsid w:val="00667D98"/>
    <w:rsid w:val="006F6502"/>
    <w:rsid w:val="00710C6A"/>
    <w:rsid w:val="00752D89"/>
    <w:rsid w:val="00770DEC"/>
    <w:rsid w:val="007A0FDC"/>
    <w:rsid w:val="008447D9"/>
    <w:rsid w:val="008842BE"/>
    <w:rsid w:val="00915B0A"/>
    <w:rsid w:val="0096434B"/>
    <w:rsid w:val="00996547"/>
    <w:rsid w:val="009A09DD"/>
    <w:rsid w:val="009A5003"/>
    <w:rsid w:val="00A67D12"/>
    <w:rsid w:val="00AA6BB4"/>
    <w:rsid w:val="00AF59E0"/>
    <w:rsid w:val="00B6556D"/>
    <w:rsid w:val="00BA07A9"/>
    <w:rsid w:val="00C53E82"/>
    <w:rsid w:val="00C754B1"/>
    <w:rsid w:val="00CE5CE8"/>
    <w:rsid w:val="00D5707D"/>
    <w:rsid w:val="00DC4CFE"/>
    <w:rsid w:val="00DF6E9D"/>
    <w:rsid w:val="00E2371A"/>
    <w:rsid w:val="00E81C8E"/>
    <w:rsid w:val="00ED5064"/>
    <w:rsid w:val="00F47C69"/>
    <w:rsid w:val="00F5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D072"/>
  <w15:chartTrackingRefBased/>
  <w15:docId w15:val="{05D92E41-93F3-8644-8744-F6784832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F5507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rorh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Fredericton|laurel.hht@hotmail.com|506-440-228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itinghu/Library/Containers/com.microsoft.Word/Data/Library/Application%20Support/Microsoft/Office/16.0/DTS/Search/%7b24992DE9-E9C3-A244-8E7B-136E1B22B14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CD79C9E9989C4BBCDE57F9E5EC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BAB0-EE56-9C40-851A-B190C0F15EE4}"/>
      </w:docPartPr>
      <w:docPartBody>
        <w:p w:rsidR="00977A1B" w:rsidRDefault="00F91B35">
          <w:pPr>
            <w:pStyle w:val="B9CD79C9E9989C4BBCDE57F9E5EC36FF"/>
          </w:pPr>
          <w:r>
            <w:t>Education</w:t>
          </w:r>
        </w:p>
      </w:docPartBody>
    </w:docPart>
    <w:docPart>
      <w:docPartPr>
        <w:name w:val="55AB34FDAD8900429146023C0CC0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F8A6-BD76-DF4C-8258-F446B1401592}"/>
      </w:docPartPr>
      <w:docPartBody>
        <w:p w:rsidR="00977A1B" w:rsidRDefault="00F91B35">
          <w:pPr>
            <w:pStyle w:val="55AB34FDAD8900429146023C0CC0B6E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9B"/>
    <w:rsid w:val="00334EA2"/>
    <w:rsid w:val="0045394E"/>
    <w:rsid w:val="005F409B"/>
    <w:rsid w:val="007B19DA"/>
    <w:rsid w:val="00916234"/>
    <w:rsid w:val="00977A1B"/>
    <w:rsid w:val="00A5459D"/>
    <w:rsid w:val="00A62D90"/>
    <w:rsid w:val="00DC0BD7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7814569B0C14994BC2160FE9873AD">
    <w:name w:val="E187814569B0C14994BC2160FE9873AD"/>
  </w:style>
  <w:style w:type="paragraph" w:customStyle="1" w:styleId="1FB507B599AA904490D5EA361595F1F4">
    <w:name w:val="1FB507B599AA904490D5EA361595F1F4"/>
  </w:style>
  <w:style w:type="paragraph" w:customStyle="1" w:styleId="A9172ADF575DFB40B15E400B50D354EB">
    <w:name w:val="A9172ADF575DFB40B15E400B50D354EB"/>
  </w:style>
  <w:style w:type="paragraph" w:customStyle="1" w:styleId="D82EDC59522A1443B766BDF69144910E">
    <w:name w:val="D82EDC59522A1443B766BDF69144910E"/>
  </w:style>
  <w:style w:type="paragraph" w:customStyle="1" w:styleId="B9CD79C9E9989C4BBCDE57F9E5EC36FF">
    <w:name w:val="B9CD79C9E9989C4BBCDE57F9E5EC36FF"/>
  </w:style>
  <w:style w:type="paragraph" w:customStyle="1" w:styleId="08C6970DA5B6BA499E65AEB5492E06CC">
    <w:name w:val="08C6970DA5B6BA499E65AEB5492E06CC"/>
  </w:style>
  <w:style w:type="paragraph" w:customStyle="1" w:styleId="B69BB8F8176B0F42810402992065338C">
    <w:name w:val="B69BB8F8176B0F42810402992065338C"/>
  </w:style>
  <w:style w:type="paragraph" w:customStyle="1" w:styleId="55AB34FDAD8900429146023C0CC0B6E3">
    <w:name w:val="55AB34FDAD8900429146023C0CC0B6E3"/>
  </w:style>
  <w:style w:type="paragraph" w:customStyle="1" w:styleId="AF58387CF6748D498B688EDFCE8132E6">
    <w:name w:val="AF58387CF6748D498B688EDFCE8132E6"/>
  </w:style>
  <w:style w:type="paragraph" w:customStyle="1" w:styleId="E70B7286E4B6764D9EAB42B9342CF191">
    <w:name w:val="E70B7286E4B6764D9EAB42B9342CF191"/>
  </w:style>
  <w:style w:type="paragraph" w:customStyle="1" w:styleId="4FDE5BF95C7FB1408EB80BF5D1B5B898">
    <w:name w:val="4FDE5BF95C7FB1408EB80BF5D1B5B898"/>
  </w:style>
  <w:style w:type="paragraph" w:customStyle="1" w:styleId="2632E9581550E249B11B575BEE5BBC80">
    <w:name w:val="2632E9581550E249B11B575BEE5BBC80"/>
  </w:style>
  <w:style w:type="paragraph" w:customStyle="1" w:styleId="C16F5A873B6C384581F7BBFFD0ACA1AA">
    <w:name w:val="C16F5A873B6C384581F7BBFFD0ACA1AA"/>
  </w:style>
  <w:style w:type="paragraph" w:customStyle="1" w:styleId="49213DCB20022E47B374B3EE0ABDC44E">
    <w:name w:val="49213DCB20022E47B374B3EE0ABDC44E"/>
  </w:style>
  <w:style w:type="paragraph" w:customStyle="1" w:styleId="864B1131B43AA04285E21EF69071ADD1">
    <w:name w:val="864B1131B43AA04285E21EF69071ADD1"/>
    <w:rsid w:val="005F409B"/>
  </w:style>
  <w:style w:type="paragraph" w:customStyle="1" w:styleId="DB9B1CEFBA6AA4428948DA080D076E41">
    <w:name w:val="DB9B1CEFBA6AA4428948DA080D076E41"/>
    <w:rsid w:val="005F409B"/>
  </w:style>
  <w:style w:type="paragraph" w:customStyle="1" w:styleId="65C54841CECC9742B9DA7F1E99A0B27B">
    <w:name w:val="65C54841CECC9742B9DA7F1E99A0B27B"/>
    <w:rsid w:val="005F409B"/>
  </w:style>
  <w:style w:type="paragraph" w:customStyle="1" w:styleId="5055692AFD8DCE47BFD77F841AFE174B">
    <w:name w:val="5055692AFD8DCE47BFD77F841AFE174B"/>
    <w:rsid w:val="005F4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{24992DE9-E9C3-A244-8E7B-136E1B22B14B}tf10002079.dotx</Template>
  <TotalTime>268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hht</dc:creator>
  <cp:keywords/>
  <dc:description/>
  <cp:lastModifiedBy>laurel hht</cp:lastModifiedBy>
  <cp:revision>21</cp:revision>
  <dcterms:created xsi:type="dcterms:W3CDTF">2018-04-02T17:17:00Z</dcterms:created>
  <dcterms:modified xsi:type="dcterms:W3CDTF">2019-01-14T17:04:00Z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